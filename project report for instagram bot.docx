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B4C9" w14:textId="49D456B5" w:rsidR="00CE305F" w:rsidRDefault="007C5081">
      <w:pPr>
        <w:pStyle w:val="TitleCover"/>
      </w:pPr>
      <w:r>
        <w:rPr>
          <w:noProof/>
        </w:rPr>
        <mc:AlternateContent>
          <mc:Choice Requires="wps">
            <w:drawing>
              <wp:anchor distT="45720" distB="45720" distL="114300" distR="114300" simplePos="0" relativeHeight="251659776" behindDoc="0" locked="0" layoutInCell="1" allowOverlap="1" wp14:anchorId="281BC3DA" wp14:editId="0378BC16">
                <wp:simplePos x="0" y="0"/>
                <wp:positionH relativeFrom="column">
                  <wp:align>center</wp:align>
                </wp:positionH>
                <wp:positionV relativeFrom="paragraph">
                  <wp:posOffset>-1017270</wp:posOffset>
                </wp:positionV>
                <wp:extent cx="1890395" cy="12039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0395" cy="1203960"/>
                        </a:xfrm>
                        <a:prstGeom prst="rect">
                          <a:avLst/>
                        </a:prstGeom>
                        <a:solidFill>
                          <a:srgbClr val="FFFFFF"/>
                        </a:solidFill>
                        <a:ln w="9525">
                          <a:solidFill>
                            <a:srgbClr val="000000"/>
                          </a:solidFill>
                          <a:miter lim="800000"/>
                          <a:headEnd/>
                          <a:tailEnd/>
                        </a:ln>
                      </wps:spPr>
                      <wps:txbx>
                        <w:txbxContent>
                          <w:p w14:paraId="4F119811" w14:textId="2BF9CC91" w:rsidR="006715A6" w:rsidRDefault="007C5081">
                            <w:r>
                              <w:rPr>
                                <w:noProof/>
                              </w:rPr>
                              <w:drawing>
                                <wp:inline distT="0" distB="0" distL="0" distR="0" wp14:anchorId="4448EEEE" wp14:editId="7326A0F5">
                                  <wp:extent cx="1692910" cy="1099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910" cy="10991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w14:anchorId="281BC3DA" id="_x0000_t202" coordsize="21600,21600" o:spt="202" path="m,l,21600r21600,l21600,xe">
                <v:stroke joinstyle="miter"/>
                <v:path gradientshapeok="t" o:connecttype="rect"/>
              </v:shapetype>
              <v:shape id="Text Box 2" o:spid="_x0000_s1026" type="#_x0000_t202" style="position:absolute;left:0;text-align:left;margin-left:0;margin-top:-80.1pt;width:148.85pt;height:94.8pt;z-index:251659776;visibility:visible;mso-wrap-style:non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">
                <v:textbox style="mso-fit-shape-to-text:t">
                  <w:txbxContent>
                    <w:p w14:paraId="4F119811" w14:textId="2BF9CC91" w:rsidR="006715A6" w:rsidRDefault="007C5081">
                      <w:r>
                        <w:rPr>
                          <w:noProof/>
                        </w:rPr>
                        <w:drawing>
                          <wp:inline distT="0" distB="0" distL="0" distR="0" wp14:anchorId="4448EEEE" wp14:editId="7326A0F5">
                            <wp:extent cx="1692910" cy="1099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910" cy="1099185"/>
                                    </a:xfrm>
                                    <a:prstGeom prst="rect">
                                      <a:avLst/>
                                    </a:prstGeom>
                                    <a:noFill/>
                                    <a:ln>
                                      <a:noFill/>
                                    </a:ln>
                                  </pic:spPr>
                                </pic:pic>
                              </a:graphicData>
                            </a:graphic>
                          </wp:inline>
                        </w:drawing>
                      </w:r>
                    </w:p>
                  </w:txbxContent>
                </v:textbox>
                <w10:wrap type="square"/>
              </v:shape>
            </w:pict>
          </mc:Fallback>
        </mc:AlternateContent>
      </w:r>
      <w:r w:rsidR="00423B6C">
        <w:t>I</w:t>
      </w:r>
      <w:r w:rsidR="00A06D33">
        <w:t>nSTAGRAM BOT</w:t>
      </w:r>
    </w:p>
    <w:p w14:paraId="433E6BD8" w14:textId="77777777" w:rsidR="00CE305F" w:rsidRDefault="00CE305F">
      <w:pPr>
        <w:pStyle w:val="Author"/>
      </w:pPr>
      <w:r>
        <w:t>by</w:t>
      </w:r>
    </w:p>
    <w:p w14:paraId="4CBC1BCE" w14:textId="5B14589D" w:rsidR="00CE305F" w:rsidRDefault="00A06D33" w:rsidP="00151CCA">
      <w:pPr>
        <w:pStyle w:val="Author"/>
      </w:pPr>
      <w:r>
        <w:t>JAYESH JAIN</w:t>
      </w:r>
    </w:p>
    <w:p w14:paraId="67837B9C" w14:textId="704D6110" w:rsidR="00CE305F" w:rsidRDefault="00CE305F">
      <w:pPr>
        <w:pStyle w:val="SubtitleCover"/>
      </w:pPr>
      <w:r>
        <w:t xml:space="preserve">A </w:t>
      </w:r>
      <w:r w:rsidR="00B45FA5">
        <w:t>Project-Report</w:t>
      </w:r>
      <w:r>
        <w:t xml:space="preserve"> submitted in fulfillment of the requirements for the</w:t>
      </w:r>
      <w:r w:rsidR="00A06D33">
        <w:t xml:space="preserve"> certificate </w:t>
      </w:r>
      <w:r>
        <w:t>of</w:t>
      </w:r>
    </w:p>
    <w:p w14:paraId="3A29FE57" w14:textId="215E10B8" w:rsidR="00CE305F" w:rsidRDefault="00A06D33" w:rsidP="00151CCA">
      <w:pPr>
        <w:pStyle w:val="SubtitleCover"/>
      </w:pPr>
      <w:r>
        <w:t>INTERNSHIP AS PYTHON DEVELOPER</w:t>
      </w:r>
    </w:p>
    <w:p w14:paraId="780F344E" w14:textId="0BBF6E74" w:rsidR="00CE305F" w:rsidRDefault="00A06D33" w:rsidP="00151CCA">
      <w:pPr>
        <w:pStyle w:val="SubtitleCover"/>
      </w:pPr>
      <w:r>
        <w:t>AILOGIX SOFTWARE SOLUTION PYT. LMT.  INDORE.</w:t>
      </w:r>
    </w:p>
    <w:p w14:paraId="7A569955" w14:textId="782D3521" w:rsidR="00CE305F" w:rsidRDefault="0048237A">
      <w:pPr>
        <w:pStyle w:val="Date"/>
      </w:pPr>
      <w:r>
        <w:t>20</w:t>
      </w:r>
      <w:r w:rsidR="00A06D33">
        <w:t>22</w:t>
      </w:r>
    </w:p>
    <w:p w14:paraId="6D2FC146" w14:textId="77777777" w:rsidR="00A06D33" w:rsidRDefault="00CE305F" w:rsidP="00217C33">
      <w:pPr>
        <w:pStyle w:val="Information"/>
        <w:tabs>
          <w:tab w:val="clear" w:pos="8640"/>
          <w:tab w:val="right" w:leader="underscore" w:pos="7445"/>
        </w:tabs>
      </w:pPr>
      <w:r>
        <w:t xml:space="preserve">Approved by </w:t>
      </w:r>
      <w:r w:rsidR="00A06D33">
        <w:t xml:space="preserve">  Swapnil Sharma</w:t>
      </w:r>
    </w:p>
    <w:p w14:paraId="67453B9A" w14:textId="4F89A169" w:rsidR="00CE305F" w:rsidRDefault="00A06D33" w:rsidP="00217C33">
      <w:pPr>
        <w:pStyle w:val="Information"/>
        <w:tabs>
          <w:tab w:val="clear" w:pos="8640"/>
          <w:tab w:val="right" w:leader="underscore" w:pos="7445"/>
        </w:tabs>
      </w:pPr>
      <w:r>
        <w:t xml:space="preserve">                       </w:t>
      </w:r>
      <w:r w:rsidR="00CE305F" w:rsidRPr="00217C33">
        <w:rPr>
          <w:rStyle w:val="InformationLinesChar"/>
        </w:rPr>
        <w:tab/>
      </w:r>
    </w:p>
    <w:p w14:paraId="660C682C" w14:textId="22FD4C3C" w:rsidR="00CE305F" w:rsidRPr="00966FEF" w:rsidRDefault="00CE305F" w:rsidP="00966FEF">
      <w:pPr>
        <w:pStyle w:val="Title"/>
      </w:pPr>
      <w:r w:rsidRPr="00966FEF">
        <w:t>C</w:t>
      </w:r>
      <w:r w:rsidR="00A06D33">
        <w:t>EO</w:t>
      </w:r>
    </w:p>
    <w:p w14:paraId="37C4E7D0" w14:textId="255DDC5C" w:rsidR="00B45FA5" w:rsidRDefault="00CE305F" w:rsidP="00B45FA5">
      <w:pPr>
        <w:pStyle w:val="Information"/>
        <w:tabs>
          <w:tab w:val="clear" w:pos="8640"/>
          <w:tab w:val="right" w:leader="underscore" w:pos="7445"/>
        </w:tabs>
      </w:pPr>
      <w:r>
        <w:t xml:space="preserve">Date </w:t>
      </w:r>
    </w:p>
    <w:p w14:paraId="232A7F5B" w14:textId="2E077376" w:rsidR="00CE305F" w:rsidRDefault="00B45FA5" w:rsidP="00B45FA5">
      <w:pPr>
        <w:pStyle w:val="Information"/>
        <w:tabs>
          <w:tab w:val="clear" w:pos="8640"/>
          <w:tab w:val="right" w:leader="underscore" w:pos="7445"/>
        </w:tabs>
      </w:pPr>
      <w:r>
        <w:t xml:space="preserve">       </w:t>
      </w:r>
      <w:r w:rsidR="00CE305F" w:rsidRPr="00217C33">
        <w:rPr>
          <w:rStyle w:val="InformationLinesChar"/>
        </w:rPr>
        <w:tab/>
      </w:r>
    </w:p>
    <w:p w14:paraId="30647D35" w14:textId="77777777" w:rsidR="00FE0930" w:rsidRDefault="00FE0930" w:rsidP="00966FEF">
      <w:pPr>
        <w:pStyle w:val="Subtitle"/>
        <w:sectPr w:rsidR="00FE0930">
          <w:type w:val="continuous"/>
          <w:pgSz w:w="12240" w:h="15840" w:code="1"/>
          <w:pgMar w:top="2160" w:right="1920" w:bottom="2160" w:left="2880" w:header="1440" w:footer="1440" w:gutter="0"/>
          <w:pgNumType w:fmt="lowerRoman" w:start="1"/>
          <w:cols w:space="360"/>
        </w:sectPr>
      </w:pPr>
    </w:p>
    <w:p w14:paraId="1A24339C" w14:textId="4EB642B4" w:rsidR="00CE305F" w:rsidRDefault="009C67A8" w:rsidP="00966FEF">
      <w:pPr>
        <w:pStyle w:val="Subtitle"/>
      </w:pPr>
      <w:r>
        <w:lastRenderedPageBreak/>
        <w:t>AILOGIX SOFTWARE SOLUTION</w:t>
      </w:r>
    </w:p>
    <w:p w14:paraId="4C1F8937" w14:textId="77777777" w:rsidR="009C67A8" w:rsidRDefault="00CE305F" w:rsidP="009C67A8">
      <w:pPr>
        <w:pStyle w:val="Subtitle"/>
      </w:pPr>
      <w:r>
        <w:t>Abstract</w:t>
      </w:r>
    </w:p>
    <w:p w14:paraId="7B839F0F" w14:textId="19361DBD" w:rsidR="009C67A8" w:rsidRDefault="009C67A8" w:rsidP="009C67A8">
      <w:pPr>
        <w:pStyle w:val="Subtitle"/>
      </w:pPr>
      <w:r>
        <w:t>“InSTAGRAM BOT”</w:t>
      </w:r>
    </w:p>
    <w:p w14:paraId="31733B26" w14:textId="77777777" w:rsidR="009C67A8" w:rsidRDefault="00CE305F" w:rsidP="009C67A8">
      <w:pPr>
        <w:pStyle w:val="Author"/>
      </w:pPr>
      <w:r>
        <w:t xml:space="preserve">by </w:t>
      </w:r>
    </w:p>
    <w:p w14:paraId="13EA9F6B" w14:textId="0681825F" w:rsidR="009C67A8" w:rsidRDefault="009C67A8" w:rsidP="009C67A8">
      <w:pPr>
        <w:pStyle w:val="Author"/>
      </w:pPr>
      <w:r>
        <w:t>JAYESH JAIN</w:t>
      </w:r>
    </w:p>
    <w:p w14:paraId="5BECF6DD" w14:textId="2AF288DD" w:rsidR="00CE305F" w:rsidRDefault="00CE305F" w:rsidP="00151CCA">
      <w:pPr>
        <w:pStyle w:val="Author"/>
      </w:pPr>
    </w:p>
    <w:p w14:paraId="2CC75633" w14:textId="400023DE" w:rsidR="00CE305F" w:rsidRDefault="00CE305F" w:rsidP="00F006AE">
      <w:pPr>
        <w:pStyle w:val="Professor"/>
      </w:pPr>
      <w:proofErr w:type="gramStart"/>
      <w:r>
        <w:t>C</w:t>
      </w:r>
      <w:r w:rsidR="009C67A8">
        <w:t xml:space="preserve">EO </w:t>
      </w:r>
      <w:r>
        <w:t>:</w:t>
      </w:r>
      <w:proofErr w:type="gramEnd"/>
      <w:r>
        <w:tab/>
      </w:r>
      <w:r w:rsidR="009C67A8">
        <w:t>Mr. Swapnil Sharma</w:t>
      </w:r>
      <w:r w:rsidR="0077352D">
        <w:br/>
      </w:r>
      <w:r>
        <w:tab/>
      </w:r>
    </w:p>
    <w:p w14:paraId="7642BB2A" w14:textId="544E99A0" w:rsidR="009362E2" w:rsidRDefault="00CE305F" w:rsidP="00B34612">
      <w:pPr>
        <w:pStyle w:val="BodyText"/>
      </w:pPr>
      <w:r>
        <w:t xml:space="preserve">A </w:t>
      </w:r>
      <w:r w:rsidR="006715A6">
        <w:t>Project Report</w:t>
      </w:r>
      <w:r>
        <w:t xml:space="preserve"> presented on</w:t>
      </w:r>
      <w:r w:rsidR="009C67A8">
        <w:t xml:space="preserve"> the automation of Instagram using Instagram bot</w:t>
      </w:r>
      <w:r>
        <w:t xml:space="preserve">, beginning with the </w:t>
      </w:r>
      <w:r w:rsidR="009C67A8">
        <w:t>development of the bot</w:t>
      </w:r>
      <w:r>
        <w:t xml:space="preserve">, </w:t>
      </w:r>
      <w:r w:rsidR="0089602B">
        <w:t xml:space="preserve">and </w:t>
      </w:r>
      <w:r>
        <w:t>covering</w:t>
      </w:r>
      <w:r w:rsidR="009C67A8">
        <w:t xml:space="preserve"> the additional features like </w:t>
      </w:r>
      <w:r w:rsidR="00431387">
        <w:t>message, comment, like automations etc</w:t>
      </w:r>
      <w:r>
        <w:t>.</w:t>
      </w:r>
      <w:r w:rsidR="009C67A8">
        <w:t xml:space="preserve"> </w:t>
      </w:r>
    </w:p>
    <w:p w14:paraId="085A4043" w14:textId="77777777" w:rsidR="003C222E" w:rsidRDefault="003C222E" w:rsidP="003C222E">
      <w:pPr>
        <w:pStyle w:val="Heading1"/>
      </w:pPr>
      <w:r>
        <w:lastRenderedPageBreak/>
        <w:t>Table of Contents</w:t>
      </w:r>
    </w:p>
    <w:p w14:paraId="09600F81" w14:textId="27A8CE5B" w:rsidR="003C222E" w:rsidRDefault="003C222E" w:rsidP="003C222E">
      <w:pPr>
        <w:pStyle w:val="TOC1"/>
      </w:pPr>
      <w:r>
        <w:t>List of Figures</w:t>
      </w:r>
      <w:r>
        <w:tab/>
        <w:t>ii</w:t>
      </w:r>
      <w:r w:rsidR="00F31471">
        <w:t>i</w:t>
      </w:r>
    </w:p>
    <w:p w14:paraId="345723B5" w14:textId="7679CEF6" w:rsidR="00F31471" w:rsidRDefault="00F31471" w:rsidP="00F31471">
      <w:pPr>
        <w:pStyle w:val="TOC1"/>
      </w:pPr>
      <w:r>
        <w:t>Problem Statement</w:t>
      </w:r>
      <w:r>
        <w:tab/>
        <w:t>iv</w:t>
      </w:r>
    </w:p>
    <w:p w14:paraId="453F6E14" w14:textId="1B4F88DF" w:rsidR="003C222E" w:rsidRDefault="00F31471" w:rsidP="003C222E">
      <w:pPr>
        <w:pStyle w:val="TOC1"/>
      </w:pPr>
      <w:r>
        <w:t>Scope of Project</w:t>
      </w:r>
      <w:r w:rsidR="003C222E">
        <w:tab/>
      </w:r>
      <w:r>
        <w:t>v</w:t>
      </w:r>
    </w:p>
    <w:p w14:paraId="2002022C" w14:textId="07C031D3" w:rsidR="00F31471" w:rsidRDefault="00F31471" w:rsidP="003C222E">
      <w:pPr>
        <w:pStyle w:val="TOC1"/>
      </w:pPr>
      <w:r>
        <w:t>Acknowledgements</w:t>
      </w:r>
      <w:r>
        <w:tab/>
        <w:t>vi</w:t>
      </w:r>
    </w:p>
    <w:p w14:paraId="6A63FC9F" w14:textId="62D7CFD8" w:rsidR="00F31471" w:rsidRDefault="00F31471" w:rsidP="00F31471">
      <w:pPr>
        <w:pStyle w:val="TOC1"/>
      </w:pPr>
      <w:r>
        <w:t>Design and Implementation</w:t>
      </w:r>
      <w:r>
        <w:tab/>
        <w:t>iii</w:t>
      </w:r>
    </w:p>
    <w:p w14:paraId="0CF5688A" w14:textId="77777777" w:rsidR="003C222E" w:rsidRDefault="003C222E" w:rsidP="003C222E">
      <w:pPr>
        <w:pStyle w:val="TOC1"/>
      </w:pPr>
      <w:r>
        <w:t>Chapter I:</w:t>
      </w:r>
    </w:p>
    <w:p w14:paraId="3DB82869" w14:textId="77777777" w:rsidR="003C222E" w:rsidRDefault="003C222E" w:rsidP="003C222E">
      <w:pPr>
        <w:pStyle w:val="TOC2"/>
      </w:pPr>
      <w:r>
        <w:t>MENU</w:t>
      </w:r>
      <w:r>
        <w:tab/>
        <w:t>1</w:t>
      </w:r>
    </w:p>
    <w:p w14:paraId="5CF31969" w14:textId="77777777" w:rsidR="003C222E" w:rsidRDefault="003C222E" w:rsidP="003C222E">
      <w:pPr>
        <w:pStyle w:val="TOC2"/>
      </w:pPr>
      <w:r>
        <w:t xml:space="preserve">Figure 1 </w:t>
      </w:r>
      <w:r>
        <w:tab/>
        <w:t>2</w:t>
      </w:r>
    </w:p>
    <w:p w14:paraId="5216E867" w14:textId="77777777" w:rsidR="003C222E" w:rsidRDefault="003C222E" w:rsidP="003C222E">
      <w:pPr>
        <w:pStyle w:val="TOC2"/>
      </w:pPr>
      <w:proofErr w:type="spellStart"/>
      <w:r>
        <w:t>FollowBack</w:t>
      </w:r>
      <w:proofErr w:type="spellEnd"/>
      <w:r>
        <w:tab/>
        <w:t>3</w:t>
      </w:r>
    </w:p>
    <w:p w14:paraId="53DE9527" w14:textId="77777777" w:rsidR="003C222E" w:rsidRDefault="003C222E" w:rsidP="003C222E">
      <w:pPr>
        <w:pStyle w:val="TOC2"/>
      </w:pPr>
      <w:r>
        <w:t>Figure 2</w:t>
      </w:r>
      <w:r>
        <w:tab/>
        <w:t>4</w:t>
      </w:r>
    </w:p>
    <w:p w14:paraId="115DD603" w14:textId="77777777" w:rsidR="003C222E" w:rsidRDefault="003C222E" w:rsidP="003C222E">
      <w:pPr>
        <w:pStyle w:val="TOC2"/>
      </w:pPr>
      <w:r>
        <w:t>Search Location</w:t>
      </w:r>
      <w:r>
        <w:tab/>
        <w:t>5</w:t>
      </w:r>
    </w:p>
    <w:p w14:paraId="57E7EC6F" w14:textId="77777777" w:rsidR="003C222E" w:rsidRDefault="003C222E" w:rsidP="003C222E">
      <w:pPr>
        <w:pStyle w:val="TOC2"/>
      </w:pPr>
      <w:r>
        <w:t>Figure 3</w:t>
      </w:r>
      <w:r>
        <w:tab/>
        <w:t>6</w:t>
      </w:r>
    </w:p>
    <w:p w14:paraId="26B67E3E" w14:textId="77777777" w:rsidR="003C222E" w:rsidRDefault="003C222E" w:rsidP="003C222E">
      <w:pPr>
        <w:pStyle w:val="TOC2"/>
      </w:pPr>
      <w:r>
        <w:t>Hash tag</w:t>
      </w:r>
      <w:r>
        <w:tab/>
        <w:t>7</w:t>
      </w:r>
    </w:p>
    <w:p w14:paraId="4215DFDF" w14:textId="77777777" w:rsidR="003C222E" w:rsidRDefault="003C222E" w:rsidP="003C222E">
      <w:pPr>
        <w:pStyle w:val="TOC2"/>
      </w:pPr>
      <w:r>
        <w:t>Figure 4</w:t>
      </w:r>
      <w:r>
        <w:tab/>
        <w:t>8</w:t>
      </w:r>
    </w:p>
    <w:p w14:paraId="44F15033" w14:textId="77777777" w:rsidR="003C222E" w:rsidRDefault="003C222E" w:rsidP="003C222E">
      <w:pPr>
        <w:pStyle w:val="TOC2"/>
      </w:pPr>
      <w:r>
        <w:t>Send Message</w:t>
      </w:r>
      <w:r>
        <w:tab/>
        <w:t>9</w:t>
      </w:r>
    </w:p>
    <w:p w14:paraId="789E9B07" w14:textId="77777777" w:rsidR="003C222E" w:rsidRDefault="003C222E" w:rsidP="003C222E">
      <w:pPr>
        <w:pStyle w:val="TOC2"/>
      </w:pPr>
      <w:r>
        <w:t>Figure 5</w:t>
      </w:r>
      <w:r>
        <w:tab/>
        <w:t>10</w:t>
      </w:r>
    </w:p>
    <w:p w14:paraId="740BA246" w14:textId="77777777" w:rsidR="003C222E" w:rsidRDefault="003C222E" w:rsidP="003C222E">
      <w:pPr>
        <w:pStyle w:val="TOC2"/>
      </w:pPr>
      <w:r>
        <w:t>Unfollow</w:t>
      </w:r>
      <w:r>
        <w:tab/>
        <w:t>11</w:t>
      </w:r>
    </w:p>
    <w:p w14:paraId="7D5D45A5" w14:textId="77777777" w:rsidR="003C222E" w:rsidRDefault="003C222E" w:rsidP="003C222E">
      <w:pPr>
        <w:pStyle w:val="TOC2"/>
      </w:pPr>
      <w:r>
        <w:t>Figure 6</w:t>
      </w:r>
      <w:r>
        <w:tab/>
        <w:t>12</w:t>
      </w:r>
    </w:p>
    <w:p w14:paraId="57AE8F41" w14:textId="77777777" w:rsidR="003C222E" w:rsidRDefault="003C222E" w:rsidP="003C222E">
      <w:pPr>
        <w:pStyle w:val="TOC2"/>
      </w:pPr>
      <w:r>
        <w:t>Copy</w:t>
      </w:r>
      <w:r>
        <w:tab/>
        <w:t>13</w:t>
      </w:r>
    </w:p>
    <w:p w14:paraId="37D6B95D" w14:textId="5A053025" w:rsidR="003C222E" w:rsidRDefault="003C222E" w:rsidP="00423B6C">
      <w:pPr>
        <w:pStyle w:val="TOC2"/>
      </w:pPr>
      <w:r>
        <w:t>Figure 7</w:t>
      </w:r>
      <w:r>
        <w:tab/>
        <w:t>14</w:t>
      </w:r>
    </w:p>
    <w:p w14:paraId="4391E5E6" w14:textId="77777777" w:rsidR="003C222E" w:rsidRDefault="003C222E" w:rsidP="003C222E">
      <w:pPr>
        <w:pStyle w:val="TOC2"/>
      </w:pPr>
      <w:r>
        <w:t>Like</w:t>
      </w:r>
      <w:r>
        <w:tab/>
        <w:t>15</w:t>
      </w:r>
    </w:p>
    <w:p w14:paraId="4F2D7C79" w14:textId="30E7F56B" w:rsidR="003C222E" w:rsidRDefault="003C222E" w:rsidP="003C222E">
      <w:pPr>
        <w:pStyle w:val="TOC2"/>
      </w:pPr>
      <w:r>
        <w:t>Figure 8</w:t>
      </w:r>
      <w:r>
        <w:tab/>
        <w:t>16</w:t>
      </w:r>
    </w:p>
    <w:p w14:paraId="4FE346D3" w14:textId="1CECFED8" w:rsidR="00544357" w:rsidRDefault="00544357" w:rsidP="00544357">
      <w:pPr>
        <w:pStyle w:val="TOC1"/>
      </w:pPr>
      <w:r>
        <w:t>Code Snippet</w:t>
      </w:r>
      <w:r>
        <w:tab/>
        <w:t>17</w:t>
      </w:r>
    </w:p>
    <w:p w14:paraId="5BA6E576" w14:textId="2290D4CF" w:rsidR="00544357" w:rsidRDefault="00544357" w:rsidP="00544357">
      <w:pPr>
        <w:pStyle w:val="TOC1"/>
      </w:pPr>
      <w:r>
        <w:t>Conclusion</w:t>
      </w:r>
      <w:r>
        <w:tab/>
        <w:t>18</w:t>
      </w:r>
    </w:p>
    <w:p w14:paraId="5474D1D0" w14:textId="7EFFC45F" w:rsidR="00BE2355" w:rsidRDefault="003C222E" w:rsidP="003C222E">
      <w:pPr>
        <w:pStyle w:val="TOC1"/>
      </w:pPr>
      <w:r>
        <w:t>Bibliography</w:t>
      </w:r>
      <w:r>
        <w:tab/>
        <w:t>1</w:t>
      </w:r>
      <w:r w:rsidR="00544357">
        <w:t>9</w:t>
      </w:r>
    </w:p>
    <w:p w14:paraId="3575E360" w14:textId="5E728478" w:rsidR="00544357" w:rsidRDefault="00544357" w:rsidP="00544357">
      <w:pPr>
        <w:pStyle w:val="TOC1"/>
      </w:pPr>
      <w:r>
        <w:t>Glossary</w:t>
      </w:r>
      <w:r>
        <w:tab/>
        <w:t>20</w:t>
      </w:r>
    </w:p>
    <w:p w14:paraId="59E7ABB1" w14:textId="086A2B8A" w:rsidR="00544357" w:rsidRDefault="00544357" w:rsidP="00544357">
      <w:pPr>
        <w:pStyle w:val="TOC1"/>
      </w:pPr>
      <w:r>
        <w:t>Thanks</w:t>
      </w:r>
      <w:r>
        <w:tab/>
        <w:t>21</w:t>
      </w:r>
    </w:p>
    <w:p w14:paraId="381D5F8E" w14:textId="77777777" w:rsidR="00544357" w:rsidRDefault="00544357" w:rsidP="003C222E">
      <w:pPr>
        <w:pStyle w:val="TOC1"/>
      </w:pPr>
    </w:p>
    <w:p w14:paraId="149E5503" w14:textId="700C6871" w:rsidR="00BE2355" w:rsidRDefault="00BE2355" w:rsidP="00BE2355">
      <w:pPr>
        <w:pStyle w:val="Heading1"/>
      </w:pPr>
      <w:r>
        <w:lastRenderedPageBreak/>
        <w:t>List of figures</w:t>
      </w:r>
    </w:p>
    <w:p w14:paraId="19300146" w14:textId="77777777" w:rsidR="00BE2355" w:rsidRPr="00966FEF" w:rsidRDefault="00BE2355" w:rsidP="00BE2355">
      <w:pPr>
        <w:tabs>
          <w:tab w:val="right" w:pos="7440"/>
        </w:tabs>
        <w:rPr>
          <w:rStyle w:val="ListHeadings"/>
        </w:rPr>
      </w:pPr>
      <w:r w:rsidRPr="00966FEF">
        <w:rPr>
          <w:rStyle w:val="ListHeadings"/>
        </w:rPr>
        <w:t>Number</w:t>
      </w:r>
      <w:r w:rsidRPr="00966FEF">
        <w:rPr>
          <w:rStyle w:val="ListHeadings"/>
        </w:rPr>
        <w:tab/>
        <w:t>Page</w:t>
      </w:r>
    </w:p>
    <w:p w14:paraId="61ADA236" w14:textId="77777777" w:rsidR="00BE2355" w:rsidRPr="00966FEF" w:rsidRDefault="00BE2355" w:rsidP="00BE2355">
      <w:pPr>
        <w:pStyle w:val="ListNumber"/>
      </w:pPr>
      <w:r>
        <w:t xml:space="preserve">Menu </w:t>
      </w:r>
      <w:r w:rsidRPr="00966FEF">
        <w:tab/>
        <w:t>12</w:t>
      </w:r>
    </w:p>
    <w:p w14:paraId="5D34CBE8" w14:textId="77777777" w:rsidR="00BE2355" w:rsidRPr="00966FEF" w:rsidRDefault="00BE2355" w:rsidP="00BE2355">
      <w:pPr>
        <w:pStyle w:val="ListNumber"/>
      </w:pPr>
      <w:r>
        <w:t>Follow back</w:t>
      </w:r>
      <w:r w:rsidRPr="00966FEF">
        <w:tab/>
        <w:t>13</w:t>
      </w:r>
    </w:p>
    <w:p w14:paraId="4D7F5866" w14:textId="77777777" w:rsidR="00BE2355" w:rsidRPr="00966FEF" w:rsidRDefault="00BE2355" w:rsidP="00BE2355">
      <w:pPr>
        <w:pStyle w:val="ListNumber"/>
      </w:pPr>
      <w:r>
        <w:t>Search Location</w:t>
      </w:r>
      <w:r w:rsidRPr="00966FEF">
        <w:tab/>
        <w:t>14</w:t>
      </w:r>
    </w:p>
    <w:p w14:paraId="296F2815" w14:textId="77777777" w:rsidR="00BE2355" w:rsidRPr="00966FEF" w:rsidRDefault="00BE2355" w:rsidP="00BE2355">
      <w:pPr>
        <w:pStyle w:val="ListNumber"/>
      </w:pPr>
      <w:r>
        <w:t>Hash tag</w:t>
      </w:r>
      <w:r w:rsidRPr="00966FEF">
        <w:tab/>
        <w:t>16</w:t>
      </w:r>
    </w:p>
    <w:p w14:paraId="28617E1B" w14:textId="77777777" w:rsidR="00BE2355" w:rsidRPr="00966FEF" w:rsidRDefault="00BE2355" w:rsidP="00BE2355">
      <w:pPr>
        <w:pStyle w:val="ListNumber"/>
      </w:pPr>
      <w:r>
        <w:t>Send Message</w:t>
      </w:r>
      <w:r w:rsidRPr="00966FEF">
        <w:tab/>
        <w:t>17</w:t>
      </w:r>
    </w:p>
    <w:p w14:paraId="3F2F886F" w14:textId="77777777" w:rsidR="00BE2355" w:rsidRPr="00966FEF" w:rsidRDefault="00BE2355" w:rsidP="00BE2355">
      <w:pPr>
        <w:pStyle w:val="ListNumber"/>
      </w:pPr>
      <w:r>
        <w:t>Unfollow</w:t>
      </w:r>
      <w:r w:rsidRPr="00966FEF">
        <w:tab/>
        <w:t>18</w:t>
      </w:r>
    </w:p>
    <w:p w14:paraId="1D91CDC3" w14:textId="77777777" w:rsidR="00BE2355" w:rsidRPr="00966FEF" w:rsidRDefault="00BE2355" w:rsidP="00BE2355">
      <w:pPr>
        <w:pStyle w:val="ListNumber"/>
      </w:pPr>
      <w:r>
        <w:t>Copy</w:t>
      </w:r>
      <w:r w:rsidRPr="00966FEF">
        <w:tab/>
        <w:t>21</w:t>
      </w:r>
    </w:p>
    <w:p w14:paraId="7D8F7798" w14:textId="77777777" w:rsidR="00BE2355" w:rsidRPr="00966FEF" w:rsidRDefault="00BE2355" w:rsidP="00BE2355">
      <w:pPr>
        <w:pStyle w:val="ListNumber"/>
      </w:pPr>
      <w:r>
        <w:t>Like</w:t>
      </w:r>
      <w:r w:rsidRPr="00966FEF">
        <w:tab/>
        <w:t>24</w:t>
      </w:r>
    </w:p>
    <w:p w14:paraId="3508A341" w14:textId="03EC068C" w:rsidR="003C222E" w:rsidRDefault="003C222E" w:rsidP="00BE2355">
      <w:pPr>
        <w:pStyle w:val="SubtitleCover"/>
      </w:pPr>
    </w:p>
    <w:p w14:paraId="666F3B9B" w14:textId="3BF84AD6" w:rsidR="00CE305F" w:rsidRDefault="009362E2" w:rsidP="009362E2">
      <w:pPr>
        <w:pStyle w:val="Heading1"/>
      </w:pPr>
      <w:r>
        <w:lastRenderedPageBreak/>
        <w:t>PROBLEM STATEMENT</w:t>
      </w:r>
    </w:p>
    <w:p w14:paraId="757DAF68" w14:textId="66B3AABB" w:rsidR="00CE305F" w:rsidRDefault="00B145F7">
      <w:r>
        <w:t xml:space="preserve"> </w:t>
      </w:r>
      <w:r>
        <w:tab/>
      </w:r>
    </w:p>
    <w:p w14:paraId="1AD4729B" w14:textId="77777777" w:rsidR="00CF4497" w:rsidRDefault="00840755" w:rsidP="00840755">
      <w:pPr>
        <w:jc w:val="left"/>
      </w:pPr>
      <w:r>
        <w:t xml:space="preserve">To be    Active on </w:t>
      </w:r>
      <w:proofErr w:type="gramStart"/>
      <w:r>
        <w:t>Social  media</w:t>
      </w:r>
      <w:proofErr w:type="gramEnd"/>
      <w:r>
        <w:t xml:space="preserve"> and maintain our  business Following like Following-back our recent-F</w:t>
      </w:r>
      <w:r w:rsidR="002A049B">
        <w:t xml:space="preserve">ollower’s ,liking Posts ,Like Hashtags </w:t>
      </w:r>
      <w:r w:rsidR="00CF4497">
        <w:t xml:space="preserve">and </w:t>
      </w:r>
      <w:proofErr w:type="spellStart"/>
      <w:r w:rsidR="00CF4497">
        <w:t>etc</w:t>
      </w:r>
      <w:proofErr w:type="spellEnd"/>
    </w:p>
    <w:p w14:paraId="5F2745A8" w14:textId="77777777" w:rsidR="00CF4497" w:rsidRDefault="00CF4497" w:rsidP="00840755">
      <w:pPr>
        <w:jc w:val="left"/>
      </w:pPr>
      <w:r>
        <w:t xml:space="preserve">Since Time is Money so we Developed </w:t>
      </w:r>
      <w:proofErr w:type="gramStart"/>
      <w:r>
        <w:t>an</w:t>
      </w:r>
      <w:proofErr w:type="gramEnd"/>
      <w:r>
        <w:t xml:space="preserve"> Software    to Automate these </w:t>
      </w:r>
    </w:p>
    <w:p w14:paraId="71073A93" w14:textId="4C4C7050" w:rsidR="00CF4497" w:rsidRDefault="00CF4497" w:rsidP="00840755">
      <w:pPr>
        <w:jc w:val="left"/>
      </w:pPr>
      <w:r>
        <w:t>Features Currently on Instagram.</w:t>
      </w:r>
    </w:p>
    <w:p w14:paraId="2B7D81BC" w14:textId="08E6D1FB" w:rsidR="00CF4497" w:rsidRDefault="00CF4497" w:rsidP="00840755">
      <w:pPr>
        <w:jc w:val="left"/>
      </w:pPr>
    </w:p>
    <w:p w14:paraId="1A124501" w14:textId="49EE0164" w:rsidR="00CF4497" w:rsidRDefault="00CF4497" w:rsidP="00840755">
      <w:pPr>
        <w:jc w:val="left"/>
      </w:pPr>
    </w:p>
    <w:p w14:paraId="4AB844DA" w14:textId="1A362BC6" w:rsidR="00CF4497" w:rsidRDefault="00CF4497" w:rsidP="00840755">
      <w:pPr>
        <w:jc w:val="left"/>
      </w:pPr>
    </w:p>
    <w:p w14:paraId="2B3A16D5" w14:textId="6E8AC34A" w:rsidR="00CF4497" w:rsidRDefault="00CF4497" w:rsidP="00840755">
      <w:pPr>
        <w:jc w:val="left"/>
      </w:pPr>
    </w:p>
    <w:p w14:paraId="5C72ECE3" w14:textId="3FF695CF" w:rsidR="00CF4497" w:rsidRDefault="00CF4497" w:rsidP="00840755">
      <w:pPr>
        <w:jc w:val="left"/>
      </w:pPr>
    </w:p>
    <w:p w14:paraId="71DDFBC4" w14:textId="6C1078AD" w:rsidR="00CF4497" w:rsidRDefault="00CF4497" w:rsidP="00840755">
      <w:pPr>
        <w:jc w:val="left"/>
      </w:pPr>
    </w:p>
    <w:p w14:paraId="4EF26308" w14:textId="43CE102F" w:rsidR="00CF4497" w:rsidRDefault="00CF4497" w:rsidP="00840755">
      <w:pPr>
        <w:jc w:val="left"/>
      </w:pPr>
    </w:p>
    <w:p w14:paraId="534FB297" w14:textId="33832AB1" w:rsidR="00CF4497" w:rsidRDefault="00CF4497" w:rsidP="00840755">
      <w:pPr>
        <w:jc w:val="left"/>
      </w:pPr>
    </w:p>
    <w:p w14:paraId="4A0987FD" w14:textId="6AB2DDE2" w:rsidR="00CF4497" w:rsidRDefault="00CF4497" w:rsidP="00840755">
      <w:pPr>
        <w:jc w:val="left"/>
      </w:pPr>
    </w:p>
    <w:p w14:paraId="6AF7134C" w14:textId="23AC2F8A" w:rsidR="00CF4497" w:rsidRDefault="00CF4497" w:rsidP="00840755">
      <w:pPr>
        <w:jc w:val="left"/>
      </w:pPr>
    </w:p>
    <w:p w14:paraId="1FA88E63" w14:textId="206B29DC" w:rsidR="00CF4497" w:rsidRDefault="00CF4497" w:rsidP="00840755">
      <w:pPr>
        <w:jc w:val="left"/>
      </w:pPr>
    </w:p>
    <w:p w14:paraId="4A3191BF" w14:textId="6AB12865" w:rsidR="00CF4497" w:rsidRDefault="00CF4497" w:rsidP="00840755">
      <w:pPr>
        <w:jc w:val="left"/>
      </w:pPr>
    </w:p>
    <w:p w14:paraId="2967ACFE" w14:textId="0964613F" w:rsidR="00CF4497" w:rsidRDefault="00CF4497" w:rsidP="00840755">
      <w:pPr>
        <w:jc w:val="left"/>
      </w:pPr>
    </w:p>
    <w:p w14:paraId="6AF3609C" w14:textId="15CE3FC1" w:rsidR="00CF4497" w:rsidRDefault="00CF4497" w:rsidP="00840755">
      <w:pPr>
        <w:jc w:val="left"/>
      </w:pPr>
    </w:p>
    <w:p w14:paraId="247084FD" w14:textId="0BAAA864" w:rsidR="00CF4497" w:rsidRDefault="00CF4497" w:rsidP="00840755">
      <w:pPr>
        <w:jc w:val="left"/>
      </w:pPr>
    </w:p>
    <w:p w14:paraId="2D0ACCEF" w14:textId="1264C70A" w:rsidR="00CF4497" w:rsidRDefault="00CF4497" w:rsidP="00840755">
      <w:pPr>
        <w:jc w:val="left"/>
      </w:pPr>
    </w:p>
    <w:p w14:paraId="3F3498C9" w14:textId="5FD61BCD" w:rsidR="00CF4497" w:rsidRDefault="00CF4497" w:rsidP="00840755">
      <w:pPr>
        <w:jc w:val="left"/>
      </w:pPr>
    </w:p>
    <w:p w14:paraId="33F57DEF" w14:textId="6BED1A54" w:rsidR="00CF4497" w:rsidRDefault="00CF4497" w:rsidP="00840755">
      <w:pPr>
        <w:jc w:val="left"/>
      </w:pPr>
    </w:p>
    <w:p w14:paraId="021806EC" w14:textId="6ECE4FB1" w:rsidR="00CF4497" w:rsidRDefault="00CF4497" w:rsidP="00840755">
      <w:pPr>
        <w:jc w:val="left"/>
      </w:pPr>
    </w:p>
    <w:p w14:paraId="7BD42FD6" w14:textId="163C234D" w:rsidR="00CF4497" w:rsidRDefault="00CF4497" w:rsidP="00840755">
      <w:pPr>
        <w:jc w:val="left"/>
      </w:pPr>
    </w:p>
    <w:p w14:paraId="1C22EC82" w14:textId="02D7FF29" w:rsidR="00CF4497" w:rsidRDefault="00CF4497" w:rsidP="00840755">
      <w:pPr>
        <w:jc w:val="left"/>
      </w:pPr>
    </w:p>
    <w:p w14:paraId="336489C2" w14:textId="3305A45B" w:rsidR="00CF4497" w:rsidRDefault="00CF4497" w:rsidP="00840755">
      <w:pPr>
        <w:jc w:val="left"/>
      </w:pPr>
    </w:p>
    <w:p w14:paraId="7A7F0F79" w14:textId="77817BAE" w:rsidR="00CF4497" w:rsidRDefault="00CF4497" w:rsidP="00840755">
      <w:pPr>
        <w:jc w:val="left"/>
      </w:pPr>
    </w:p>
    <w:p w14:paraId="3D72C39D" w14:textId="76C72C2F" w:rsidR="00CF4497" w:rsidRDefault="00CF4497" w:rsidP="00840755">
      <w:pPr>
        <w:jc w:val="left"/>
      </w:pPr>
    </w:p>
    <w:p w14:paraId="51F6F239" w14:textId="09B744F5" w:rsidR="00CF4497" w:rsidRDefault="00CF4497" w:rsidP="00840755">
      <w:pPr>
        <w:jc w:val="left"/>
      </w:pPr>
    </w:p>
    <w:p w14:paraId="56DD3315" w14:textId="7EFDA2CA" w:rsidR="00CF4497" w:rsidRDefault="00CF4497" w:rsidP="00840755">
      <w:pPr>
        <w:jc w:val="left"/>
      </w:pPr>
    </w:p>
    <w:p w14:paraId="635B0A61" w14:textId="36AA13C4" w:rsidR="00CF4497" w:rsidRDefault="00CF4497" w:rsidP="00840755">
      <w:pPr>
        <w:jc w:val="left"/>
      </w:pPr>
    </w:p>
    <w:p w14:paraId="35C50897" w14:textId="62E76025" w:rsidR="00CF4497" w:rsidRDefault="00CF4497" w:rsidP="00840755">
      <w:pPr>
        <w:jc w:val="left"/>
      </w:pPr>
    </w:p>
    <w:p w14:paraId="61605CBB" w14:textId="48D26459" w:rsidR="00CF4497" w:rsidRDefault="00CF4497" w:rsidP="00840755">
      <w:pPr>
        <w:jc w:val="left"/>
      </w:pPr>
    </w:p>
    <w:p w14:paraId="4A60922F" w14:textId="75D4E578" w:rsidR="00CF4497" w:rsidRDefault="00CF4497" w:rsidP="00840755">
      <w:pPr>
        <w:jc w:val="left"/>
      </w:pPr>
    </w:p>
    <w:p w14:paraId="037428FB" w14:textId="1A54C661" w:rsidR="00CF4497" w:rsidRDefault="00CF4497" w:rsidP="00840755">
      <w:pPr>
        <w:jc w:val="left"/>
      </w:pPr>
    </w:p>
    <w:p w14:paraId="414B3C9F" w14:textId="7E61813D" w:rsidR="00CF4497" w:rsidRDefault="00CF4497" w:rsidP="00840755">
      <w:pPr>
        <w:jc w:val="left"/>
      </w:pPr>
    </w:p>
    <w:p w14:paraId="7A97B2EB" w14:textId="28B7E83E" w:rsidR="00CF4497" w:rsidRDefault="00CF4497" w:rsidP="00840755">
      <w:pPr>
        <w:jc w:val="left"/>
      </w:pPr>
    </w:p>
    <w:p w14:paraId="32556A91" w14:textId="026D443B" w:rsidR="00CF4497" w:rsidRDefault="00CF4497" w:rsidP="00CF4497">
      <w:pPr>
        <w:pStyle w:val="Heading1"/>
      </w:pPr>
      <w:r>
        <w:lastRenderedPageBreak/>
        <w:t>Scope Of Project</w:t>
      </w:r>
    </w:p>
    <w:p w14:paraId="34DF2AD4" w14:textId="3E839090" w:rsidR="00CF4497" w:rsidRDefault="00ED0B5F" w:rsidP="00CF4497">
      <w:pPr>
        <w:pStyle w:val="BodyText"/>
      </w:pPr>
      <w:bookmarkStart w:id="0" w:name="_Hlk117199501"/>
      <w:r>
        <w:t xml:space="preserve">This Project Is Designed </w:t>
      </w:r>
      <w:r w:rsidR="0046020C">
        <w:t>t</w:t>
      </w:r>
      <w:r>
        <w:t xml:space="preserve">o Automate </w:t>
      </w:r>
      <w:r w:rsidR="0046020C">
        <w:t>t</w:t>
      </w:r>
      <w:r>
        <w:t>he Social</w:t>
      </w:r>
      <w:r w:rsidR="0046701E">
        <w:t xml:space="preserve"> networks</w:t>
      </w:r>
      <w:r>
        <w:t xml:space="preserve"> of Business Individuals who don’t have time to Manage Their Social </w:t>
      </w:r>
      <w:proofErr w:type="gramStart"/>
      <w:r w:rsidR="0046701E">
        <w:t>network</w:t>
      </w:r>
      <w:proofErr w:type="gramEnd"/>
      <w:r>
        <w:t xml:space="preserve">-Accounts But Want to Manage their Business Followings and Also have Inbuilt Features To avoid Detection By the </w:t>
      </w:r>
      <w:r w:rsidR="0046020C">
        <w:t>Social Network Security</w:t>
      </w:r>
    </w:p>
    <w:p w14:paraId="2188AC0F" w14:textId="133D857C" w:rsidR="0046020C" w:rsidRDefault="0046020C" w:rsidP="00CF4497">
      <w:pPr>
        <w:pStyle w:val="BodyText"/>
      </w:pPr>
    </w:p>
    <w:p w14:paraId="3A369058" w14:textId="018551E1" w:rsidR="0046020C" w:rsidRDefault="0046020C" w:rsidP="00CF4497">
      <w:pPr>
        <w:pStyle w:val="BodyText"/>
      </w:pPr>
      <w:r>
        <w:t xml:space="preserve">The Social Media/Network That is used is Instagram </w:t>
      </w:r>
      <w:proofErr w:type="gramStart"/>
      <w:r>
        <w:t>and  reach</w:t>
      </w:r>
      <w:proofErr w:type="gramEnd"/>
      <w:r>
        <w:t xml:space="preserve"> out all the target Features Required in it like Follow back recent Followers, liking Posts , Unfollowing a Feature Can be used at a P</w:t>
      </w:r>
      <w:r w:rsidR="0046701E">
        <w:t xml:space="preserve">oint of Time Also we Will use a Pyqt5 to develop the Ui version Of the same </w:t>
      </w:r>
    </w:p>
    <w:p w14:paraId="67AD7E2A" w14:textId="3F05C616" w:rsidR="0046701E" w:rsidRDefault="00BF5A0F" w:rsidP="0046701E">
      <w:pPr>
        <w:pStyle w:val="BodyText"/>
        <w:jc w:val="left"/>
        <w:rPr>
          <w:b/>
          <w:bCs/>
          <w:u w:val="single"/>
        </w:rPr>
      </w:pPr>
      <w:bookmarkStart w:id="1" w:name="_Hlk117199517"/>
      <w:bookmarkEnd w:id="0"/>
      <w:r>
        <w:rPr>
          <w:b/>
          <w:bCs/>
          <w:u w:val="single"/>
        </w:rPr>
        <w:t xml:space="preserve">Features </w:t>
      </w:r>
      <w:proofErr w:type="gramStart"/>
      <w:r>
        <w:rPr>
          <w:b/>
          <w:bCs/>
          <w:u w:val="single"/>
        </w:rPr>
        <w:t>Specified</w:t>
      </w:r>
      <w:r w:rsidR="0046701E">
        <w:rPr>
          <w:b/>
          <w:bCs/>
          <w:u w:val="single"/>
        </w:rPr>
        <w:t xml:space="preserve"> :</w:t>
      </w:r>
      <w:proofErr w:type="gramEnd"/>
    </w:p>
    <w:p w14:paraId="0CE1B0D3" w14:textId="77777777" w:rsidR="004857F0" w:rsidRDefault="004857F0" w:rsidP="004857F0">
      <w:pPr>
        <w:pStyle w:val="ListParagraph"/>
        <w:numPr>
          <w:ilvl w:val="0"/>
          <w:numId w:val="46"/>
        </w:numPr>
      </w:pPr>
      <w:r>
        <w:t>Follow-Back recent Followers</w:t>
      </w:r>
    </w:p>
    <w:p w14:paraId="4949401B" w14:textId="77777777" w:rsidR="004857F0" w:rsidRDefault="004857F0" w:rsidP="004857F0">
      <w:pPr>
        <w:pStyle w:val="ListParagraph"/>
        <w:numPr>
          <w:ilvl w:val="0"/>
          <w:numId w:val="46"/>
        </w:numPr>
      </w:pPr>
      <w:r>
        <w:t>Like Posts of our Followers/Following</w:t>
      </w:r>
    </w:p>
    <w:p w14:paraId="1A2D2128" w14:textId="77777777" w:rsidR="004857F0" w:rsidRDefault="004857F0" w:rsidP="004857F0">
      <w:pPr>
        <w:pStyle w:val="ListParagraph"/>
        <w:numPr>
          <w:ilvl w:val="0"/>
          <w:numId w:val="46"/>
        </w:numPr>
      </w:pPr>
      <w:r>
        <w:t>To fetch Post According To location and like, comment on same</w:t>
      </w:r>
    </w:p>
    <w:p w14:paraId="505DAABC" w14:textId="77777777" w:rsidR="004857F0" w:rsidRDefault="004857F0" w:rsidP="004857F0">
      <w:pPr>
        <w:pStyle w:val="ListParagraph"/>
        <w:numPr>
          <w:ilvl w:val="0"/>
          <w:numId w:val="46"/>
        </w:numPr>
      </w:pPr>
      <w:r>
        <w:t xml:space="preserve">To fetch Post According </w:t>
      </w:r>
      <w:proofErr w:type="gramStart"/>
      <w:r>
        <w:t>To</w:t>
      </w:r>
      <w:proofErr w:type="gramEnd"/>
      <w:r>
        <w:t xml:space="preserve"> Hashtags and like, comment on same </w:t>
      </w:r>
    </w:p>
    <w:p w14:paraId="346BD8C5" w14:textId="77777777" w:rsidR="004857F0" w:rsidRDefault="004857F0" w:rsidP="004857F0">
      <w:pPr>
        <w:pStyle w:val="ListParagraph"/>
        <w:numPr>
          <w:ilvl w:val="0"/>
          <w:numId w:val="46"/>
        </w:numPr>
      </w:pPr>
      <w:r>
        <w:t>To Send Message to every Follower’s and Following</w:t>
      </w:r>
    </w:p>
    <w:p w14:paraId="2867DBAE" w14:textId="77777777" w:rsidR="004857F0" w:rsidRDefault="004857F0" w:rsidP="004857F0">
      <w:pPr>
        <w:pStyle w:val="ListParagraph"/>
        <w:numPr>
          <w:ilvl w:val="0"/>
          <w:numId w:val="46"/>
        </w:numPr>
      </w:pPr>
      <w:r>
        <w:t>To Unfollow Non-Followers</w:t>
      </w:r>
    </w:p>
    <w:p w14:paraId="19EC22AC" w14:textId="676B2196" w:rsidR="0046701E" w:rsidRDefault="0046701E" w:rsidP="0046701E">
      <w:pPr>
        <w:pStyle w:val="BodyText"/>
        <w:jc w:val="left"/>
      </w:pPr>
    </w:p>
    <w:p w14:paraId="1F6DD537" w14:textId="009F2D2F" w:rsidR="004857F0" w:rsidRDefault="004857F0" w:rsidP="004857F0">
      <w:pPr>
        <w:pStyle w:val="BodyText"/>
        <w:jc w:val="left"/>
        <w:rPr>
          <w:b/>
          <w:bCs/>
          <w:u w:val="single"/>
        </w:rPr>
      </w:pPr>
      <w:r w:rsidRPr="0046701E">
        <w:rPr>
          <w:b/>
          <w:bCs/>
          <w:u w:val="single"/>
        </w:rPr>
        <w:t xml:space="preserve">Goals </w:t>
      </w:r>
      <w:r>
        <w:rPr>
          <w:b/>
          <w:bCs/>
          <w:u w:val="single"/>
        </w:rPr>
        <w:t xml:space="preserve">yet to Be </w:t>
      </w:r>
      <w:proofErr w:type="gramStart"/>
      <w:r w:rsidRPr="0046701E">
        <w:rPr>
          <w:b/>
          <w:bCs/>
          <w:u w:val="single"/>
        </w:rPr>
        <w:t>Accompl</w:t>
      </w:r>
      <w:r>
        <w:rPr>
          <w:b/>
          <w:bCs/>
          <w:u w:val="single"/>
        </w:rPr>
        <w:t>ished :</w:t>
      </w:r>
      <w:proofErr w:type="gramEnd"/>
    </w:p>
    <w:p w14:paraId="71F01EAA" w14:textId="77777777" w:rsidR="00DC0690" w:rsidRDefault="00DC0690" w:rsidP="00DC0690">
      <w:pPr>
        <w:pStyle w:val="ListParagraph"/>
        <w:numPr>
          <w:ilvl w:val="0"/>
          <w:numId w:val="46"/>
        </w:numPr>
      </w:pPr>
      <w:r>
        <w:t>Develop a GUI version for the same</w:t>
      </w:r>
    </w:p>
    <w:p w14:paraId="23D5552C" w14:textId="77777777" w:rsidR="00DC0690" w:rsidRDefault="00DC0690" w:rsidP="00DC0690">
      <w:pPr>
        <w:pStyle w:val="ListParagraph"/>
        <w:numPr>
          <w:ilvl w:val="0"/>
          <w:numId w:val="46"/>
        </w:numPr>
      </w:pPr>
      <w:r>
        <w:t xml:space="preserve">Add a Reply Option So Bot can Automatically Reply </w:t>
      </w:r>
    </w:p>
    <w:p w14:paraId="4A3144BD" w14:textId="77777777" w:rsidR="00DC0690" w:rsidRDefault="00DC0690" w:rsidP="00DC0690">
      <w:pPr>
        <w:pStyle w:val="ListParagraph"/>
        <w:numPr>
          <w:ilvl w:val="0"/>
          <w:numId w:val="46"/>
        </w:numPr>
      </w:pPr>
      <w:r>
        <w:t xml:space="preserve">Automate The Bot so it can work on </w:t>
      </w:r>
      <w:proofErr w:type="spellStart"/>
      <w:r>
        <w:t>it</w:t>
      </w:r>
      <w:proofErr w:type="spellEnd"/>
      <w:r>
        <w:t xml:space="preserve"> own </w:t>
      </w:r>
    </w:p>
    <w:bookmarkEnd w:id="1"/>
    <w:p w14:paraId="7595197F" w14:textId="77777777" w:rsidR="00DC0690" w:rsidRDefault="00DC0690" w:rsidP="004857F0">
      <w:pPr>
        <w:pStyle w:val="BodyText"/>
        <w:jc w:val="left"/>
        <w:rPr>
          <w:b/>
          <w:bCs/>
          <w:u w:val="single"/>
        </w:rPr>
      </w:pPr>
    </w:p>
    <w:p w14:paraId="441DF6A7" w14:textId="56B4F05C" w:rsidR="00CE305F" w:rsidRPr="00B34612" w:rsidRDefault="00CE305F" w:rsidP="00B34612">
      <w:pPr>
        <w:pStyle w:val="Heading1"/>
      </w:pPr>
      <w:r w:rsidRPr="00B34612">
        <w:lastRenderedPageBreak/>
        <w:t>Acknowledgments</w:t>
      </w:r>
    </w:p>
    <w:p w14:paraId="4C8C3D15" w14:textId="06B76827" w:rsidR="00CE305F" w:rsidRDefault="00CE305F" w:rsidP="00151CCA">
      <w:pPr>
        <w:pStyle w:val="BodyText"/>
      </w:pPr>
      <w:r>
        <w:t>The author wishes to express sincere appreciation to</w:t>
      </w:r>
      <w:r w:rsidR="00E6084F">
        <w:t xml:space="preserve"> Mr. </w:t>
      </w:r>
      <w:r w:rsidR="00FF4EE9">
        <w:t>Swa</w:t>
      </w:r>
      <w:r w:rsidR="00E6084F">
        <w:t>pnil Sharma</w:t>
      </w:r>
      <w:r w:rsidR="00890748">
        <w:t xml:space="preserve"> </w:t>
      </w:r>
      <w:r>
        <w:t xml:space="preserve">for their assistance in the preparation of this manuscript. In addition, special thanks to </w:t>
      </w:r>
      <w:r w:rsidR="00890748">
        <w:t xml:space="preserve">Mr. </w:t>
      </w:r>
      <w:r w:rsidR="008C563C">
        <w:t xml:space="preserve">Mitesh </w:t>
      </w:r>
      <w:proofErr w:type="spellStart"/>
      <w:r w:rsidR="008C563C">
        <w:t>Rengar</w:t>
      </w:r>
      <w:proofErr w:type="spellEnd"/>
      <w:r w:rsidR="00890748">
        <w:t xml:space="preserve">   </w:t>
      </w:r>
      <w:r>
        <w:t xml:space="preserve">whose familiarity with the needs and ideas of the class was helpful during the programming phase of this undertaking. Thanks also to the members of the </w:t>
      </w:r>
      <w:proofErr w:type="spellStart"/>
      <w:r w:rsidR="00AC43AA">
        <w:t>Ailogix</w:t>
      </w:r>
      <w:proofErr w:type="spellEnd"/>
      <w:r w:rsidR="00AC43AA">
        <w:t xml:space="preserve"> </w:t>
      </w:r>
      <w:r>
        <w:t xml:space="preserve">for their valuable </w:t>
      </w:r>
      <w:r w:rsidR="00AC43AA">
        <w:t>support.</w:t>
      </w:r>
    </w:p>
    <w:p w14:paraId="45234BED" w14:textId="76249FEE" w:rsidR="00F82BAC" w:rsidRDefault="00F82BAC" w:rsidP="00151CCA">
      <w:pPr>
        <w:pStyle w:val="BodyText"/>
      </w:pPr>
    </w:p>
    <w:p w14:paraId="76186FAF" w14:textId="22818117" w:rsidR="00F82BAC" w:rsidRDefault="00F82BAC" w:rsidP="00151CCA">
      <w:pPr>
        <w:pStyle w:val="BodyText"/>
      </w:pPr>
    </w:p>
    <w:p w14:paraId="5D421437" w14:textId="4B0E590C" w:rsidR="00F82BAC" w:rsidRDefault="00F82BAC" w:rsidP="00151CCA">
      <w:pPr>
        <w:pStyle w:val="BodyText"/>
      </w:pPr>
    </w:p>
    <w:p w14:paraId="007AFDC0" w14:textId="096560CE" w:rsidR="00F82BAC" w:rsidRDefault="00F82BAC" w:rsidP="00151CCA">
      <w:pPr>
        <w:pStyle w:val="BodyText"/>
      </w:pPr>
    </w:p>
    <w:p w14:paraId="113F7F34" w14:textId="4BFFADFE" w:rsidR="00F82BAC" w:rsidRDefault="00F82BAC" w:rsidP="00151CCA">
      <w:pPr>
        <w:pStyle w:val="BodyText"/>
      </w:pPr>
    </w:p>
    <w:p w14:paraId="2AC2BF08" w14:textId="0C27584C" w:rsidR="00F82BAC" w:rsidRDefault="00F82BAC" w:rsidP="00151CCA">
      <w:pPr>
        <w:pStyle w:val="BodyText"/>
      </w:pPr>
    </w:p>
    <w:p w14:paraId="5C730C89" w14:textId="44B4D510" w:rsidR="00F82BAC" w:rsidRDefault="00F82BAC" w:rsidP="00151CCA">
      <w:pPr>
        <w:pStyle w:val="BodyText"/>
      </w:pPr>
    </w:p>
    <w:p w14:paraId="685E92DD" w14:textId="0F351024" w:rsidR="00F82BAC" w:rsidRDefault="00F82BAC" w:rsidP="00151CCA">
      <w:pPr>
        <w:pStyle w:val="BodyText"/>
      </w:pPr>
    </w:p>
    <w:p w14:paraId="01B8DF1E" w14:textId="2C54318E" w:rsidR="00F82BAC" w:rsidRDefault="00F82BAC" w:rsidP="00151CCA">
      <w:pPr>
        <w:pStyle w:val="BodyText"/>
      </w:pPr>
    </w:p>
    <w:p w14:paraId="34FDDC25" w14:textId="09F353D5" w:rsidR="00F82BAC" w:rsidRDefault="00F82BAC" w:rsidP="00151CCA">
      <w:pPr>
        <w:pStyle w:val="BodyText"/>
      </w:pPr>
    </w:p>
    <w:p w14:paraId="56E3C46E" w14:textId="7AF396AF" w:rsidR="00F82BAC" w:rsidRDefault="00F82BAC" w:rsidP="00151CCA">
      <w:pPr>
        <w:pStyle w:val="BodyText"/>
      </w:pPr>
    </w:p>
    <w:p w14:paraId="6DE8B8E6" w14:textId="140A3D2E" w:rsidR="00F82BAC" w:rsidRDefault="00F82BAC" w:rsidP="00151CCA">
      <w:pPr>
        <w:pStyle w:val="BodyText"/>
      </w:pPr>
    </w:p>
    <w:p w14:paraId="59EF11FE" w14:textId="5B86FF37" w:rsidR="00F82BAC" w:rsidRDefault="00F82BAC" w:rsidP="00F82BAC">
      <w:pPr>
        <w:pStyle w:val="Heading1"/>
      </w:pPr>
      <w:r>
        <w:lastRenderedPageBreak/>
        <w:t>DESign and Implementation</w:t>
      </w:r>
    </w:p>
    <w:p w14:paraId="64F9C469" w14:textId="20AF7753" w:rsidR="00F82BAC" w:rsidRDefault="00983E67" w:rsidP="00F82BAC">
      <w:pPr>
        <w:pStyle w:val="BodyText"/>
      </w:pPr>
      <w:bookmarkStart w:id="2" w:name="_Hlk117199596"/>
      <w:r>
        <w:t xml:space="preserve">The Implementation of the Bot is Divided into 8 chapters which are explained Briefly on how it is Implemented, the bot is coded </w:t>
      </w:r>
      <w:proofErr w:type="gramStart"/>
      <w:r>
        <w:t>using  Instagram</w:t>
      </w:r>
      <w:proofErr w:type="gramEnd"/>
      <w:r>
        <w:t xml:space="preserve"> API Wrapper which is an Open-Source Python Library </w:t>
      </w:r>
    </w:p>
    <w:p w14:paraId="06817556" w14:textId="2F7F10FA" w:rsidR="00983E67" w:rsidRDefault="00983E67" w:rsidP="00F82BAC">
      <w:pPr>
        <w:pStyle w:val="BodyText"/>
      </w:pPr>
    </w:p>
    <w:p w14:paraId="38BB0B28" w14:textId="42BA0AE6" w:rsidR="00983E67" w:rsidRDefault="00983E67" w:rsidP="00F82BAC">
      <w:pPr>
        <w:pStyle w:val="BodyText"/>
      </w:pPr>
      <w:r>
        <w:t xml:space="preserve">A Snippet of the design Of the Instagram Bot is added </w:t>
      </w:r>
      <w:proofErr w:type="gramStart"/>
      <w:r>
        <w:t>Below :</w:t>
      </w:r>
      <w:proofErr w:type="gramEnd"/>
    </w:p>
    <w:bookmarkEnd w:id="2"/>
    <w:p w14:paraId="7640EF45" w14:textId="473B89D8" w:rsidR="00983E67" w:rsidRPr="00F82BAC" w:rsidRDefault="007C5081" w:rsidP="00F82BAC">
      <w:pPr>
        <w:pStyle w:val="BodyText"/>
      </w:pPr>
      <w:r>
        <w:rPr>
          <w:noProof/>
        </w:rPr>
        <w:drawing>
          <wp:inline distT="0" distB="0" distL="0" distR="0" wp14:anchorId="08567AA3" wp14:editId="3AF43FAC">
            <wp:extent cx="5058410" cy="32200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8410" cy="3220085"/>
                    </a:xfrm>
                    <a:prstGeom prst="rect">
                      <a:avLst/>
                    </a:prstGeom>
                    <a:noFill/>
                    <a:ln>
                      <a:noFill/>
                    </a:ln>
                  </pic:spPr>
                </pic:pic>
              </a:graphicData>
            </a:graphic>
          </wp:inline>
        </w:drawing>
      </w:r>
    </w:p>
    <w:p w14:paraId="78AB2657" w14:textId="77777777" w:rsidR="00AC43AA" w:rsidRDefault="00AC43AA" w:rsidP="00151CCA">
      <w:pPr>
        <w:pStyle w:val="BodyText"/>
      </w:pPr>
    </w:p>
    <w:p w14:paraId="525C507B" w14:textId="77777777" w:rsidR="00CE305F" w:rsidRDefault="00CE305F">
      <w:pPr>
        <w:sectPr w:rsidR="00CE305F">
          <w:headerReference w:type="default" r:id="rId11"/>
          <w:footerReference w:type="default" r:id="rId12"/>
          <w:footerReference w:type="first" r:id="rId13"/>
          <w:pgSz w:w="12240" w:h="15840" w:code="1"/>
          <w:pgMar w:top="2160" w:right="1920" w:bottom="2160" w:left="2880" w:header="1440" w:footer="1440" w:gutter="0"/>
          <w:pgNumType w:fmt="lowerRoman" w:start="1"/>
          <w:cols w:space="360"/>
          <w:titlePg/>
        </w:sectPr>
      </w:pPr>
    </w:p>
    <w:p w14:paraId="3A885BBF" w14:textId="60B2E81A" w:rsidR="00CE305F" w:rsidRPr="00966FEF" w:rsidRDefault="00CE305F" w:rsidP="00966FEF">
      <w:pPr>
        <w:pStyle w:val="Heading2"/>
      </w:pPr>
      <w:r w:rsidRPr="00966FEF">
        <w:lastRenderedPageBreak/>
        <w:t>Chapter 1</w:t>
      </w:r>
    </w:p>
    <w:p w14:paraId="1C3478CB" w14:textId="363D2070" w:rsidR="00CE305F" w:rsidRDefault="006D42D5" w:rsidP="00966FEF">
      <w:pPr>
        <w:pStyle w:val="Heading3"/>
      </w:pPr>
      <w:r>
        <w:t>MENU</w:t>
      </w:r>
    </w:p>
    <w:p w14:paraId="2EE32D48" w14:textId="65795A5D" w:rsidR="00824375" w:rsidRDefault="00D22BB8" w:rsidP="00D22BB8">
      <w:pPr>
        <w:pStyle w:val="BodyText"/>
      </w:pPr>
      <w:bookmarkStart w:id="3" w:name="_Hlk117199655"/>
      <w:r>
        <w:t xml:space="preserve">When </w:t>
      </w:r>
      <w:r w:rsidR="00442C18">
        <w:t xml:space="preserve">you feed </w:t>
      </w:r>
      <w:r w:rsidR="00EE7D04">
        <w:t>credential</w:t>
      </w:r>
      <w:r w:rsidR="00C61586">
        <w:t xml:space="preserve">s into the bot </w:t>
      </w:r>
      <w:r w:rsidR="008964F9">
        <w:t>,</w:t>
      </w:r>
      <w:r w:rsidR="00C61586">
        <w:t>the bot try to login into your Instagram acc</w:t>
      </w:r>
      <w:r w:rsidR="00306A9B">
        <w:t>ount , make sure your multi</w:t>
      </w:r>
      <w:r w:rsidR="00402563">
        <w:t>-factor authentication is turn</w:t>
      </w:r>
      <w:r w:rsidR="000952D6">
        <w:t>ed off</w:t>
      </w:r>
      <w:r w:rsidR="008D558D">
        <w:t xml:space="preserve"> before login,</w:t>
      </w:r>
      <w:r w:rsidR="002A1E60">
        <w:t xml:space="preserve"> after the bot is successfully Logged into your  account It loads a Menu with the Option stated in the Flowchart </w:t>
      </w:r>
      <w:r w:rsidR="009E2479">
        <w:t xml:space="preserve">,where 1 Stands For </w:t>
      </w:r>
      <w:proofErr w:type="spellStart"/>
      <w:r w:rsidR="009E2479">
        <w:t>FollowBack</w:t>
      </w:r>
      <w:proofErr w:type="spellEnd"/>
      <w:r w:rsidR="009E2479">
        <w:t xml:space="preserve">() </w:t>
      </w:r>
      <w:r w:rsidR="00EB1B38">
        <w:t xml:space="preserve">it allow us to follow our recent Followers Deeply </w:t>
      </w:r>
      <w:r w:rsidR="00EA003E">
        <w:t xml:space="preserve">Explained in chapter 2 ,2 stands for </w:t>
      </w:r>
      <w:proofErr w:type="spellStart"/>
      <w:r w:rsidR="00C050EF">
        <w:t>searchLoaction</w:t>
      </w:r>
      <w:proofErr w:type="spellEnd"/>
      <w:r w:rsidR="00C050EF">
        <w:t xml:space="preserve">() which takes longitude and latitude as input and allow us to like and comment as per </w:t>
      </w:r>
      <w:r w:rsidR="00A2104A">
        <w:t xml:space="preserve">our requirements Deeply Explained in Chapter 3, 3 stands for  hashtag </w:t>
      </w:r>
      <w:r w:rsidR="00E3210B">
        <w:t>which allow us to fetch posts for a required hashtags</w:t>
      </w:r>
      <w:r w:rsidR="00287BA3">
        <w:t xml:space="preserve"> and like</w:t>
      </w:r>
      <w:r w:rsidR="004B12AD">
        <w:t>,</w:t>
      </w:r>
      <w:r w:rsidR="009D6E5C">
        <w:t xml:space="preserve"> </w:t>
      </w:r>
      <w:r w:rsidR="004B12AD">
        <w:t xml:space="preserve">comment as per our Requirement deeply explained in chapter 4,4 stands for </w:t>
      </w:r>
      <w:proofErr w:type="spellStart"/>
      <w:r w:rsidR="004B12AD">
        <w:t>sendMessa</w:t>
      </w:r>
      <w:r w:rsidR="00174F1C">
        <w:t>ge</w:t>
      </w:r>
      <w:proofErr w:type="spellEnd"/>
      <w:r w:rsidR="00174F1C">
        <w:t xml:space="preserve">() which allows us to send message to our Followers/Following as a group explained in chapter </w:t>
      </w:r>
      <w:r w:rsidR="00165DC8">
        <w:t xml:space="preserve">5 ,5 stands for unfollow() </w:t>
      </w:r>
      <w:r w:rsidR="00B965E4">
        <w:t>which allow us to unfollow our followers and unfollow</w:t>
      </w:r>
      <w:r w:rsidR="00B8319D">
        <w:t xml:space="preserve">ing explained in chapter 6,  6 stands for </w:t>
      </w:r>
      <w:r w:rsidR="006F4EEA">
        <w:t xml:space="preserve">copy() which allows us to copy Followers/Following </w:t>
      </w:r>
      <w:r w:rsidR="00B1490E">
        <w:t xml:space="preserve">of any account </w:t>
      </w:r>
      <w:r w:rsidR="00D71235">
        <w:t xml:space="preserve">explained in chapter 7, 7 stands for like() which </w:t>
      </w:r>
      <w:r w:rsidR="005D5305">
        <w:t>likes the posts of all Mess</w:t>
      </w:r>
      <w:r w:rsidR="009D6E5C">
        <w:t>en</w:t>
      </w:r>
      <w:r w:rsidR="005D5305">
        <w:t xml:space="preserve">gers/Followers/Following thus </w:t>
      </w:r>
      <w:r w:rsidR="00A907E0">
        <w:t xml:space="preserve">increasing our reach explained in chapter 8, </w:t>
      </w:r>
      <w:r w:rsidR="0052142B">
        <w:t xml:space="preserve"> 8 </w:t>
      </w:r>
      <w:r w:rsidR="00687F7B">
        <w:t xml:space="preserve">stands for </w:t>
      </w:r>
      <w:r w:rsidR="00BC74AA">
        <w:t>exit which ends the bot by logging out from our Instagram account</w:t>
      </w:r>
      <w:r w:rsidR="00B965E4">
        <w:t xml:space="preserve"> </w:t>
      </w:r>
    </w:p>
    <w:bookmarkEnd w:id="3"/>
    <w:p w14:paraId="328F221E" w14:textId="381C97B0" w:rsidR="00DD4F82" w:rsidRDefault="00DD4F82" w:rsidP="00D22BB8">
      <w:pPr>
        <w:pStyle w:val="BodyText"/>
      </w:pPr>
    </w:p>
    <w:p w14:paraId="3BF41D05" w14:textId="1F0A19BE" w:rsidR="00DD4F82" w:rsidRDefault="00DD4F82" w:rsidP="00D22BB8">
      <w:pPr>
        <w:pStyle w:val="BodyText"/>
      </w:pPr>
    </w:p>
    <w:p w14:paraId="618A4817" w14:textId="77777777" w:rsidR="00DD4F82" w:rsidRDefault="00DD4F82" w:rsidP="00D22BB8">
      <w:pPr>
        <w:pStyle w:val="BodyText"/>
      </w:pPr>
    </w:p>
    <w:p w14:paraId="1D494770" w14:textId="741039DA" w:rsidR="003B75B4" w:rsidRPr="003B75B4" w:rsidRDefault="003B75B4" w:rsidP="00783DD6">
      <w:pPr>
        <w:pStyle w:val="Heading3"/>
      </w:pPr>
      <w:r>
        <w:lastRenderedPageBreak/>
        <w:t>Figure 1</w:t>
      </w:r>
      <w:r w:rsidR="007C5081">
        <w:rPr>
          <w:noProof/>
        </w:rPr>
        <w:drawing>
          <wp:anchor distT="0" distB="0" distL="114300" distR="114300" simplePos="0" relativeHeight="251657728" behindDoc="0" locked="0" layoutInCell="1" allowOverlap="1" wp14:anchorId="6769960C" wp14:editId="564A1B90">
            <wp:simplePos x="0" y="0"/>
            <wp:positionH relativeFrom="margin">
              <wp:align>center</wp:align>
            </wp:positionH>
            <wp:positionV relativeFrom="margin">
              <wp:align>center</wp:align>
            </wp:positionV>
            <wp:extent cx="5629275" cy="45491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4549140"/>
                    </a:xfrm>
                    <a:prstGeom prst="rect">
                      <a:avLst/>
                    </a:prstGeom>
                    <a:noFill/>
                  </pic:spPr>
                </pic:pic>
              </a:graphicData>
            </a:graphic>
            <wp14:sizeRelH relativeFrom="page">
              <wp14:pctWidth>0</wp14:pctWidth>
            </wp14:sizeRelH>
            <wp14:sizeRelV relativeFrom="page">
              <wp14:pctHeight>0</wp14:pctHeight>
            </wp14:sizeRelV>
          </wp:anchor>
        </w:drawing>
      </w:r>
    </w:p>
    <w:p w14:paraId="334A655D" w14:textId="77777777" w:rsidR="00BF5A0F" w:rsidRDefault="00A2104A" w:rsidP="00BF5A0F">
      <w:pPr>
        <w:pStyle w:val="BodyText"/>
      </w:pPr>
      <w:r>
        <w:tab/>
      </w:r>
    </w:p>
    <w:p w14:paraId="7771632B" w14:textId="77777777" w:rsidR="00BF5A0F" w:rsidRDefault="00BF5A0F" w:rsidP="00BF5A0F">
      <w:pPr>
        <w:pStyle w:val="BodyText"/>
      </w:pPr>
    </w:p>
    <w:p w14:paraId="2F511621" w14:textId="77777777" w:rsidR="00BF5A0F" w:rsidRDefault="00BF5A0F" w:rsidP="00BF5A0F">
      <w:pPr>
        <w:pStyle w:val="BodyText"/>
      </w:pPr>
    </w:p>
    <w:p w14:paraId="7DDC732A" w14:textId="77777777" w:rsidR="00BF5A0F" w:rsidRDefault="00BF5A0F" w:rsidP="00BF5A0F">
      <w:pPr>
        <w:pStyle w:val="BodyText"/>
      </w:pPr>
    </w:p>
    <w:p w14:paraId="2EAA65C1" w14:textId="77777777" w:rsidR="00BF5A0F" w:rsidRDefault="00BF5A0F" w:rsidP="00BF5A0F">
      <w:pPr>
        <w:pStyle w:val="BodyText"/>
      </w:pPr>
    </w:p>
    <w:p w14:paraId="7E8DB5B0" w14:textId="0D3B153C" w:rsidR="00210D0B" w:rsidRPr="00E707A9" w:rsidRDefault="00210D0B" w:rsidP="00BF5A0F">
      <w:pPr>
        <w:pStyle w:val="Heading3"/>
      </w:pPr>
      <w:r w:rsidRPr="00E707A9">
        <w:lastRenderedPageBreak/>
        <w:t>FollowBack</w:t>
      </w:r>
    </w:p>
    <w:p w14:paraId="77A04698" w14:textId="7B8C95B2" w:rsidR="00E707A9" w:rsidRDefault="00210D0B" w:rsidP="00E707A9">
      <w:pPr>
        <w:pStyle w:val="BodyText"/>
      </w:pPr>
      <w:r>
        <w:t xml:space="preserve">After entering 1 as input in the menu the </w:t>
      </w:r>
      <w:proofErr w:type="spellStart"/>
      <w:r>
        <w:t>followBack</w:t>
      </w:r>
      <w:proofErr w:type="spellEnd"/>
      <w:r>
        <w:t xml:space="preserve"> function loads</w:t>
      </w:r>
      <w:r w:rsidR="005D6075">
        <w:t xml:space="preserve"> which then start fetching  our recent followers which is done  by subtracting our followers from following if the difference of both is empty it says “No Recent  Follower’s Found”  </w:t>
      </w:r>
      <w:r>
        <w:t xml:space="preserve"> </w:t>
      </w:r>
      <w:r w:rsidR="005D6075">
        <w:t>than it  checks  for a  file  named “dont_delete_this_file.txt”</w:t>
      </w:r>
      <w:r w:rsidR="007E162D">
        <w:t xml:space="preserve"> this file contains user id’s  of the accou</w:t>
      </w:r>
      <w:r w:rsidR="0049288B">
        <w:t>nt it  has</w:t>
      </w:r>
      <w:r w:rsidR="00E707A9">
        <w:t xml:space="preserve"> already </w:t>
      </w:r>
      <w:r w:rsidR="0049288B">
        <w:t xml:space="preserve"> followed </w:t>
      </w:r>
      <w:r w:rsidR="007E162D">
        <w:t xml:space="preserve"> </w:t>
      </w:r>
      <w:r w:rsidR="005D6075">
        <w:t xml:space="preserve"> </w:t>
      </w:r>
      <w:r w:rsidR="007E162D">
        <w:t>if the file exists than it reads the user</w:t>
      </w:r>
      <w:r w:rsidR="009D6E5C">
        <w:t xml:space="preserve"> </w:t>
      </w:r>
      <w:r w:rsidR="00E707A9">
        <w:t>id’s</w:t>
      </w:r>
      <w:r w:rsidR="007E162D">
        <w:t xml:space="preserve"> from the file if the  username  matches with the current username than it reads </w:t>
      </w:r>
      <w:r w:rsidR="0049288B">
        <w:t xml:space="preserve">the </w:t>
      </w:r>
      <w:r w:rsidR="00950DC4">
        <w:t>user</w:t>
      </w:r>
      <w:r w:rsidR="00263D96">
        <w:t xml:space="preserve"> </w:t>
      </w:r>
      <w:r w:rsidR="00950DC4">
        <w:t>i</w:t>
      </w:r>
      <w:r w:rsidR="00263D96">
        <w:t xml:space="preserve">d of already followed users and match them with new  than it asks whether you want to request again to recent followers if  you press “Y” than it removes  the user id’s which are already present in the file  thus preventing to  send  request again </w:t>
      </w:r>
      <w:r w:rsidR="0042074A">
        <w:t xml:space="preserve">than it tries to follow recent followers it also let us know whether the account Followed is Private </w:t>
      </w:r>
      <w:r w:rsidR="00E707A9">
        <w:t xml:space="preserve">or Public  and  thus help in following recent Followers </w:t>
      </w:r>
    </w:p>
    <w:p w14:paraId="66B36B55" w14:textId="0C298C6D" w:rsidR="003B75B4" w:rsidRDefault="003B75B4" w:rsidP="00E707A9">
      <w:pPr>
        <w:pStyle w:val="BodyText"/>
      </w:pPr>
    </w:p>
    <w:p w14:paraId="30FCF556" w14:textId="735C9F82" w:rsidR="003B75B4" w:rsidRDefault="003B75B4" w:rsidP="00E707A9">
      <w:pPr>
        <w:pStyle w:val="BodyText"/>
      </w:pPr>
    </w:p>
    <w:p w14:paraId="43603211" w14:textId="5C6D891F" w:rsidR="003B75B4" w:rsidRDefault="003B75B4" w:rsidP="00E707A9">
      <w:pPr>
        <w:pStyle w:val="BodyText"/>
      </w:pPr>
    </w:p>
    <w:p w14:paraId="71324705" w14:textId="30DB8613" w:rsidR="003B75B4" w:rsidRDefault="003B75B4" w:rsidP="00E707A9">
      <w:pPr>
        <w:pStyle w:val="BodyText"/>
      </w:pPr>
    </w:p>
    <w:p w14:paraId="70B35919" w14:textId="2B6DF7E3" w:rsidR="003B75B4" w:rsidRDefault="003B75B4" w:rsidP="00E707A9">
      <w:pPr>
        <w:pStyle w:val="BodyText"/>
      </w:pPr>
    </w:p>
    <w:p w14:paraId="34CB9735" w14:textId="01749AA2" w:rsidR="003B75B4" w:rsidRDefault="003B75B4" w:rsidP="00E707A9">
      <w:pPr>
        <w:pStyle w:val="BodyText"/>
      </w:pPr>
    </w:p>
    <w:p w14:paraId="715CEC2D" w14:textId="13E8DBA5" w:rsidR="003B75B4" w:rsidRDefault="003B75B4" w:rsidP="00783DD6">
      <w:pPr>
        <w:pStyle w:val="Heading3"/>
      </w:pPr>
      <w:r>
        <w:lastRenderedPageBreak/>
        <w:t>Figure 2</w:t>
      </w:r>
    </w:p>
    <w:p w14:paraId="673EF931" w14:textId="4850ABCB" w:rsidR="003B75B4" w:rsidRPr="003B75B4" w:rsidRDefault="007C5081" w:rsidP="003B75B4">
      <w:pPr>
        <w:pStyle w:val="BodyText"/>
      </w:pPr>
      <w:r>
        <w:rPr>
          <w:noProof/>
        </w:rPr>
        <w:drawing>
          <wp:inline distT="0" distB="0" distL="0" distR="0" wp14:anchorId="4BA4F296" wp14:editId="343AA174">
            <wp:extent cx="3404870" cy="65855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4870" cy="6585585"/>
                    </a:xfrm>
                    <a:prstGeom prst="rect">
                      <a:avLst/>
                    </a:prstGeom>
                    <a:noFill/>
                    <a:ln>
                      <a:noFill/>
                    </a:ln>
                  </pic:spPr>
                </pic:pic>
              </a:graphicData>
            </a:graphic>
          </wp:inline>
        </w:drawing>
      </w:r>
    </w:p>
    <w:p w14:paraId="3C6D6283" w14:textId="2475E043" w:rsidR="00E707A9" w:rsidRDefault="00E707A9" w:rsidP="00E707A9">
      <w:pPr>
        <w:pStyle w:val="Heading3"/>
      </w:pPr>
      <w:r>
        <w:lastRenderedPageBreak/>
        <w:t xml:space="preserve">Search Location </w:t>
      </w:r>
    </w:p>
    <w:p w14:paraId="59293258" w14:textId="527EAF99" w:rsidR="003779AD" w:rsidRDefault="003779AD" w:rsidP="003779AD">
      <w:pPr>
        <w:pStyle w:val="BodyText"/>
      </w:pPr>
      <w:r>
        <w:t xml:space="preserve">If you Enter 2 as input in the  Menu the </w:t>
      </w:r>
      <w:proofErr w:type="spellStart"/>
      <w:r>
        <w:t>searchLocation</w:t>
      </w:r>
      <w:proofErr w:type="spellEnd"/>
      <w:r>
        <w:t xml:space="preserve">() Function Loads </w:t>
      </w:r>
      <w:r w:rsidR="009D6E5C">
        <w:t>and then</w:t>
      </w:r>
      <w:r>
        <w:t xml:space="preserve"> it asks  for longitude and latitude of a particular Place as per Your requirement than it searches for a location with the corresponding Place </w:t>
      </w:r>
      <w:r w:rsidR="00D35557">
        <w:t>if  no corresponding place is Found for the Entered Co-ordinates it says ” No Location Found For this Co-ordinates please try again with new- Co-ordinates  if  the location is Successfully  Found  for the corresponding Co-ordinates For eq if I enter 22.75,75.89 than it tries to fetch the Location For the corresponding  Co-ordinates than it says “</w:t>
      </w:r>
      <w:r w:rsidR="00245734">
        <w:t xml:space="preserve">Successfully  Fetched Location : Indore”   than it asks how much posts we want  to fetch for the entered Location the Maximum Limit is  set to be 20  than it starts to fetch top posts for the entered Location After the Posts are Successfully Fetched  it asks that whether you want to comment or not on the </w:t>
      </w:r>
    </w:p>
    <w:p w14:paraId="241DDDBA" w14:textId="69A1AD2C" w:rsidR="001147F3" w:rsidRDefault="00245734" w:rsidP="003779AD">
      <w:pPr>
        <w:pStyle w:val="BodyText"/>
      </w:pPr>
      <w:r>
        <w:t xml:space="preserve">Fetched Posts If you </w:t>
      </w:r>
      <w:r w:rsidR="009D6E5C">
        <w:t>p</w:t>
      </w:r>
      <w:r>
        <w:t xml:space="preserve">ress “y” than it comments on random posts So that Instagram cannot detect if it’s a bot than it likes the post one by one </w:t>
      </w:r>
      <w:r w:rsidR="001147F3">
        <w:t xml:space="preserve">and also comments on random Posts after it Likes all posts which are fetched than it </w:t>
      </w:r>
      <w:proofErr w:type="gramStart"/>
      <w:r w:rsidR="001147F3">
        <w:t>send</w:t>
      </w:r>
      <w:proofErr w:type="gramEnd"/>
      <w:r w:rsidR="001147F3">
        <w:t xml:space="preserve"> Back to bot </w:t>
      </w:r>
    </w:p>
    <w:p w14:paraId="4FB0E305" w14:textId="50020A36" w:rsidR="00830CDF" w:rsidRDefault="00830CDF" w:rsidP="003779AD">
      <w:pPr>
        <w:pStyle w:val="BodyText"/>
      </w:pPr>
    </w:p>
    <w:p w14:paraId="794E99D2" w14:textId="5770162F" w:rsidR="00830CDF" w:rsidRDefault="00830CDF" w:rsidP="003779AD">
      <w:pPr>
        <w:pStyle w:val="BodyText"/>
      </w:pPr>
    </w:p>
    <w:p w14:paraId="020FDD86" w14:textId="35B205FE" w:rsidR="00830CDF" w:rsidRDefault="00830CDF" w:rsidP="003779AD">
      <w:pPr>
        <w:pStyle w:val="BodyText"/>
      </w:pPr>
    </w:p>
    <w:p w14:paraId="5359847F" w14:textId="1A866277" w:rsidR="00830CDF" w:rsidRDefault="00830CDF" w:rsidP="003779AD">
      <w:pPr>
        <w:pStyle w:val="BodyText"/>
      </w:pPr>
    </w:p>
    <w:p w14:paraId="307C3F2E" w14:textId="3F1BB956" w:rsidR="00830CDF" w:rsidRDefault="00830CDF" w:rsidP="00783DD6">
      <w:pPr>
        <w:pStyle w:val="Heading3"/>
      </w:pPr>
      <w:r>
        <w:lastRenderedPageBreak/>
        <w:t>Figure 3</w:t>
      </w:r>
    </w:p>
    <w:p w14:paraId="25A1FA1A" w14:textId="600B738D" w:rsidR="00830CDF" w:rsidRPr="00830CDF" w:rsidRDefault="007C5081" w:rsidP="00830CDF">
      <w:pPr>
        <w:pStyle w:val="BodyText"/>
      </w:pPr>
      <w:r>
        <w:rPr>
          <w:noProof/>
        </w:rPr>
        <w:drawing>
          <wp:inline distT="0" distB="0" distL="0" distR="0" wp14:anchorId="0FCE62AB" wp14:editId="60921A65">
            <wp:extent cx="2869565" cy="64789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9565" cy="6478905"/>
                    </a:xfrm>
                    <a:prstGeom prst="rect">
                      <a:avLst/>
                    </a:prstGeom>
                    <a:noFill/>
                    <a:ln>
                      <a:noFill/>
                    </a:ln>
                  </pic:spPr>
                </pic:pic>
              </a:graphicData>
            </a:graphic>
          </wp:inline>
        </w:drawing>
      </w:r>
    </w:p>
    <w:p w14:paraId="3E05C589" w14:textId="3B755025" w:rsidR="001147F3" w:rsidRDefault="001147F3" w:rsidP="001147F3">
      <w:pPr>
        <w:pStyle w:val="Heading3"/>
      </w:pPr>
      <w:r>
        <w:lastRenderedPageBreak/>
        <w:t>Hashtag</w:t>
      </w:r>
    </w:p>
    <w:p w14:paraId="1E906F70" w14:textId="71F99D9B" w:rsidR="00812C37" w:rsidRDefault="00F338BC" w:rsidP="00F338BC">
      <w:pPr>
        <w:pStyle w:val="BodyText"/>
      </w:pPr>
      <w:r>
        <w:t xml:space="preserve">If you Enter 3 as input in the Menu the </w:t>
      </w:r>
      <w:proofErr w:type="spellStart"/>
      <w:r>
        <w:t>hashTag</w:t>
      </w:r>
      <w:proofErr w:type="spellEnd"/>
      <w:r>
        <w:t xml:space="preserve">() Function loads than it asks for  a Collection of Hashtags </w:t>
      </w:r>
      <w:r w:rsidR="0064756B">
        <w:t xml:space="preserve">separated by # </w:t>
      </w:r>
      <w:r w:rsidR="007724C8">
        <w:t xml:space="preserve">after entering the </w:t>
      </w:r>
      <w:r w:rsidR="007F3533">
        <w:t>H</w:t>
      </w:r>
      <w:r w:rsidR="007724C8">
        <w:t>as</w:t>
      </w:r>
      <w:r w:rsidR="007F3533">
        <w:t>h</w:t>
      </w:r>
      <w:r w:rsidR="007724C8">
        <w:t>tags it asks for the number of hashtags that you want to fetch for each Hashtags the maximum limit set is 20  and minimum is 1 than it asks whether you want to comment  or not on the posts the comm</w:t>
      </w:r>
      <w:r w:rsidR="00700D19">
        <w:t xml:space="preserve">ents are completely </w:t>
      </w:r>
      <w:r w:rsidR="004772F9">
        <w:t xml:space="preserve">random and made on random posts  </w:t>
      </w:r>
      <w:r w:rsidR="007F3533">
        <w:t xml:space="preserve">which prevent Instagram from detection than it  starts Fetching Posts for the entered Hashtags </w:t>
      </w:r>
      <w:r w:rsidR="00812C37">
        <w:t>if no Posts are Found  for the entered Hashtags it says “Unfortunately No Posts Found For entered Hashtags” if the Posts are Successfully Fetched it starts Liking the Posts one by one if you have entered “y” when it asked for comments than it would also comment  else it wouldn’t .</w:t>
      </w:r>
    </w:p>
    <w:p w14:paraId="1020496F" w14:textId="41ADE032" w:rsidR="006F3AC7" w:rsidRDefault="006F3AC7" w:rsidP="00F338BC">
      <w:pPr>
        <w:pStyle w:val="BodyText"/>
      </w:pPr>
    </w:p>
    <w:p w14:paraId="467EB2D5" w14:textId="059F78F6" w:rsidR="006F3AC7" w:rsidRDefault="006F3AC7" w:rsidP="00F338BC">
      <w:pPr>
        <w:pStyle w:val="BodyText"/>
      </w:pPr>
    </w:p>
    <w:p w14:paraId="51F03834" w14:textId="07A8FDA2" w:rsidR="006F3AC7" w:rsidRDefault="006F3AC7" w:rsidP="00F338BC">
      <w:pPr>
        <w:pStyle w:val="BodyText"/>
      </w:pPr>
    </w:p>
    <w:p w14:paraId="7916E20D" w14:textId="7DEB0162" w:rsidR="006F3AC7" w:rsidRDefault="006F3AC7" w:rsidP="00F338BC">
      <w:pPr>
        <w:pStyle w:val="BodyText"/>
      </w:pPr>
    </w:p>
    <w:p w14:paraId="3BA105C3" w14:textId="2B66D8BE" w:rsidR="006F3AC7" w:rsidRDefault="006F3AC7" w:rsidP="00F338BC">
      <w:pPr>
        <w:pStyle w:val="BodyText"/>
      </w:pPr>
    </w:p>
    <w:p w14:paraId="2395AEC4" w14:textId="405E6274" w:rsidR="006F3AC7" w:rsidRDefault="006F3AC7" w:rsidP="00F338BC">
      <w:pPr>
        <w:pStyle w:val="BodyText"/>
      </w:pPr>
    </w:p>
    <w:p w14:paraId="7FF3E064" w14:textId="49F45DE1" w:rsidR="006F3AC7" w:rsidRDefault="006F3AC7" w:rsidP="00F338BC">
      <w:pPr>
        <w:pStyle w:val="BodyText"/>
      </w:pPr>
    </w:p>
    <w:p w14:paraId="7DF957CB" w14:textId="3EF1FDC6" w:rsidR="006F3AC7" w:rsidRDefault="006F3AC7" w:rsidP="00783DD6">
      <w:pPr>
        <w:pStyle w:val="Heading3"/>
      </w:pPr>
      <w:r>
        <w:lastRenderedPageBreak/>
        <w:t xml:space="preserve">Figure </w:t>
      </w:r>
      <w:r w:rsidR="00783DD6">
        <w:t>4</w:t>
      </w:r>
    </w:p>
    <w:p w14:paraId="64A1774F" w14:textId="4100AF43" w:rsidR="00783DD6" w:rsidRPr="00783DD6" w:rsidRDefault="007C5081" w:rsidP="00783DD6">
      <w:pPr>
        <w:pStyle w:val="BodyText"/>
      </w:pPr>
      <w:r>
        <w:rPr>
          <w:noProof/>
        </w:rPr>
        <w:drawing>
          <wp:inline distT="0" distB="0" distL="0" distR="0" wp14:anchorId="20B21E16" wp14:editId="2A0FF397">
            <wp:extent cx="4504055" cy="65563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4055" cy="6556375"/>
                    </a:xfrm>
                    <a:prstGeom prst="rect">
                      <a:avLst/>
                    </a:prstGeom>
                    <a:noFill/>
                    <a:ln>
                      <a:noFill/>
                    </a:ln>
                  </pic:spPr>
                </pic:pic>
              </a:graphicData>
            </a:graphic>
          </wp:inline>
        </w:drawing>
      </w:r>
    </w:p>
    <w:p w14:paraId="4F3BC8C5" w14:textId="3F33F3D8" w:rsidR="00812C37" w:rsidRPr="00812C37" w:rsidRDefault="00812C37" w:rsidP="00812C37">
      <w:pPr>
        <w:pStyle w:val="Heading3"/>
      </w:pPr>
      <w:r>
        <w:lastRenderedPageBreak/>
        <w:t>Send Message</w:t>
      </w:r>
    </w:p>
    <w:p w14:paraId="7FDDEAAE" w14:textId="30BED92B" w:rsidR="001A2874" w:rsidRDefault="00812C37" w:rsidP="00812C37">
      <w:pPr>
        <w:pStyle w:val="BodyText"/>
      </w:pPr>
      <w:r>
        <w:t xml:space="preserve">If you have  entered 4 in the Menu than </w:t>
      </w:r>
      <w:proofErr w:type="spellStart"/>
      <w:r>
        <w:t>sendMessaage</w:t>
      </w:r>
      <w:proofErr w:type="spellEnd"/>
      <w:r>
        <w:t xml:space="preserve">() function </w:t>
      </w:r>
      <w:r w:rsidR="00A72337">
        <w:t xml:space="preserve">is  Called which asks Whether You want To message all Followers/Following  for Followers You need To Press 1 and for Following you need to press 2 if you enter anything  Else than 1 and 2 than it says “ Wrong Input Please Try again!” and sends you back to menu than it creates a list of  all usernames of all Followers/Following as  entered By You than it asks For a Message that you want to send  them after entering the Message </w:t>
      </w:r>
      <w:r w:rsidR="001A2874">
        <w:t>than it let us know whom it is messaging  and  after the message is  Successfully Sent it  says Successfully Message sent  after Messaging all  Followers\Followings  it says Successfully sent Message  to all and</w:t>
      </w:r>
      <w:r w:rsidR="009D6E5C">
        <w:t xml:space="preserve"> </w:t>
      </w:r>
      <w:r w:rsidR="001A2874">
        <w:t>th</w:t>
      </w:r>
      <w:r w:rsidR="009D6E5C">
        <w:t>e</w:t>
      </w:r>
      <w:r w:rsidR="001A2874">
        <w:t>n Loads the Menu again For Further Input</w:t>
      </w:r>
    </w:p>
    <w:p w14:paraId="5C6F53E5" w14:textId="35F26A75" w:rsidR="00783DD6" w:rsidRDefault="00783DD6" w:rsidP="00812C37">
      <w:pPr>
        <w:pStyle w:val="BodyText"/>
      </w:pPr>
    </w:p>
    <w:p w14:paraId="2FEAE46B" w14:textId="6149B582" w:rsidR="00783DD6" w:rsidRDefault="00783DD6" w:rsidP="00812C37">
      <w:pPr>
        <w:pStyle w:val="BodyText"/>
      </w:pPr>
    </w:p>
    <w:p w14:paraId="63C537DB" w14:textId="1FFCC186" w:rsidR="00783DD6" w:rsidRDefault="00783DD6" w:rsidP="00812C37">
      <w:pPr>
        <w:pStyle w:val="BodyText"/>
      </w:pPr>
    </w:p>
    <w:p w14:paraId="3E98F9E9" w14:textId="0DB83D62" w:rsidR="00783DD6" w:rsidRDefault="00783DD6" w:rsidP="00812C37">
      <w:pPr>
        <w:pStyle w:val="BodyText"/>
      </w:pPr>
    </w:p>
    <w:p w14:paraId="701794FE" w14:textId="53BBBD8C" w:rsidR="00783DD6" w:rsidRDefault="00783DD6" w:rsidP="00812C37">
      <w:pPr>
        <w:pStyle w:val="BodyText"/>
      </w:pPr>
    </w:p>
    <w:p w14:paraId="646385A4" w14:textId="590ABFFD" w:rsidR="00783DD6" w:rsidRDefault="00783DD6" w:rsidP="00812C37">
      <w:pPr>
        <w:pStyle w:val="BodyText"/>
      </w:pPr>
    </w:p>
    <w:p w14:paraId="0C743DD5" w14:textId="6274BD96" w:rsidR="00783DD6" w:rsidRDefault="00783DD6" w:rsidP="00812C37">
      <w:pPr>
        <w:pStyle w:val="BodyText"/>
      </w:pPr>
    </w:p>
    <w:p w14:paraId="339A1FF3" w14:textId="08E0AFDD" w:rsidR="00783DD6" w:rsidRDefault="00783DD6" w:rsidP="00783DD6">
      <w:pPr>
        <w:pStyle w:val="Heading3"/>
      </w:pPr>
      <w:r>
        <w:lastRenderedPageBreak/>
        <w:t>Figure 5</w:t>
      </w:r>
    </w:p>
    <w:p w14:paraId="2EC77612" w14:textId="3423CE78" w:rsidR="00783DD6" w:rsidRPr="00783DD6" w:rsidRDefault="007C5081" w:rsidP="00783DD6">
      <w:pPr>
        <w:pStyle w:val="BodyText"/>
      </w:pPr>
      <w:r>
        <w:rPr>
          <w:noProof/>
        </w:rPr>
        <w:drawing>
          <wp:inline distT="0" distB="0" distL="0" distR="0" wp14:anchorId="43CD2DB9" wp14:editId="45504996">
            <wp:extent cx="4601210" cy="64592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1210" cy="6459220"/>
                    </a:xfrm>
                    <a:prstGeom prst="rect">
                      <a:avLst/>
                    </a:prstGeom>
                    <a:noFill/>
                    <a:ln>
                      <a:noFill/>
                    </a:ln>
                  </pic:spPr>
                </pic:pic>
              </a:graphicData>
            </a:graphic>
          </wp:inline>
        </w:drawing>
      </w:r>
    </w:p>
    <w:p w14:paraId="04053824" w14:textId="39B6A0D5" w:rsidR="009E55B4" w:rsidRDefault="009E55B4" w:rsidP="009E55B4">
      <w:pPr>
        <w:pStyle w:val="Heading3"/>
      </w:pPr>
      <w:r>
        <w:lastRenderedPageBreak/>
        <w:t>UnFollow</w:t>
      </w:r>
    </w:p>
    <w:p w14:paraId="2E44EEBC" w14:textId="194F73D4" w:rsidR="002100F7" w:rsidRDefault="009E55B4" w:rsidP="009E55B4">
      <w:pPr>
        <w:pStyle w:val="BodyText"/>
      </w:pPr>
      <w:r>
        <w:t xml:space="preserve">If you enter 5 as Input in the  Menu </w:t>
      </w:r>
      <w:r w:rsidR="00F71251">
        <w:t>,</w:t>
      </w:r>
      <w:r w:rsidR="00B3641D">
        <w:t xml:space="preserve"> than it asks  For a Confirmation  “are  you sure You want to Unfollow “ don’t Worry this doesn’t Start unfollowing after Pressing Y here unfollow() </w:t>
      </w:r>
      <w:r w:rsidR="00F71251">
        <w:t>Function Loads This function is made to unfollow  Users thus  Reducing Our time</w:t>
      </w:r>
      <w:r w:rsidR="00B3641D">
        <w:t xml:space="preserve">, after this it says Press 1  to Unfollow all non-Followers and </w:t>
      </w:r>
      <w:r w:rsidR="001A4171">
        <w:t xml:space="preserve">2 to Unfollow all Followers if you enter anything Other than that it says Wrong Input and sends  You back to Menu </w:t>
      </w:r>
      <w:r w:rsidR="0024502A">
        <w:t xml:space="preserve">if you press 1  it starts fetching all our Followers and if  we press 2 it subtract our Following from Followers thus we get Non Followers than it shows  the username who it is trying to Unfollow  </w:t>
      </w:r>
      <w:r w:rsidR="002100F7">
        <w:t xml:space="preserve">and after successful unfollow it says Successfully Unfollowed </w:t>
      </w:r>
    </w:p>
    <w:p w14:paraId="181B4BA2" w14:textId="6A31417E" w:rsidR="00783DD6" w:rsidRDefault="00783DD6" w:rsidP="009E55B4">
      <w:pPr>
        <w:pStyle w:val="BodyText"/>
      </w:pPr>
    </w:p>
    <w:p w14:paraId="7EAA6F16" w14:textId="6B74A9E8" w:rsidR="00783DD6" w:rsidRDefault="00783DD6" w:rsidP="009E55B4">
      <w:pPr>
        <w:pStyle w:val="BodyText"/>
      </w:pPr>
    </w:p>
    <w:p w14:paraId="75A7207D" w14:textId="27965B51" w:rsidR="00783DD6" w:rsidRDefault="00783DD6" w:rsidP="009E55B4">
      <w:pPr>
        <w:pStyle w:val="BodyText"/>
      </w:pPr>
    </w:p>
    <w:p w14:paraId="4E39E84C" w14:textId="1E919C74" w:rsidR="00783DD6" w:rsidRDefault="00783DD6" w:rsidP="009E55B4">
      <w:pPr>
        <w:pStyle w:val="BodyText"/>
      </w:pPr>
    </w:p>
    <w:p w14:paraId="532BD6BF" w14:textId="53DA3799" w:rsidR="00783DD6" w:rsidRDefault="00783DD6" w:rsidP="009E55B4">
      <w:pPr>
        <w:pStyle w:val="BodyText"/>
      </w:pPr>
    </w:p>
    <w:p w14:paraId="7593DD18" w14:textId="4495CCDE" w:rsidR="00783DD6" w:rsidRDefault="00783DD6" w:rsidP="009E55B4">
      <w:pPr>
        <w:pStyle w:val="BodyText"/>
      </w:pPr>
    </w:p>
    <w:p w14:paraId="41E130E6" w14:textId="771DAFA2" w:rsidR="00783DD6" w:rsidRDefault="00783DD6" w:rsidP="009E55B4">
      <w:pPr>
        <w:pStyle w:val="BodyText"/>
      </w:pPr>
    </w:p>
    <w:p w14:paraId="12349959" w14:textId="06EBB4FE" w:rsidR="00783DD6" w:rsidRDefault="00783DD6" w:rsidP="009E55B4">
      <w:pPr>
        <w:pStyle w:val="BodyText"/>
      </w:pPr>
    </w:p>
    <w:p w14:paraId="1B8B1698" w14:textId="48D3FF9D" w:rsidR="00783DD6" w:rsidRDefault="00783DD6" w:rsidP="00783DD6">
      <w:pPr>
        <w:pStyle w:val="Heading3"/>
      </w:pPr>
      <w:r>
        <w:lastRenderedPageBreak/>
        <w:t>Figure 6</w:t>
      </w:r>
    </w:p>
    <w:p w14:paraId="0801F378" w14:textId="165A1ACB" w:rsidR="00783DD6" w:rsidRPr="00783DD6" w:rsidRDefault="007C5081" w:rsidP="00783DD6">
      <w:pPr>
        <w:pStyle w:val="BodyText"/>
      </w:pPr>
      <w:r>
        <w:rPr>
          <w:noProof/>
        </w:rPr>
        <w:drawing>
          <wp:inline distT="0" distB="0" distL="0" distR="0" wp14:anchorId="0A2961B2" wp14:editId="4E0AFB5E">
            <wp:extent cx="4727575" cy="65951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575" cy="6595110"/>
                    </a:xfrm>
                    <a:prstGeom prst="rect">
                      <a:avLst/>
                    </a:prstGeom>
                    <a:noFill/>
                    <a:ln>
                      <a:noFill/>
                    </a:ln>
                  </pic:spPr>
                </pic:pic>
              </a:graphicData>
            </a:graphic>
          </wp:inline>
        </w:drawing>
      </w:r>
    </w:p>
    <w:p w14:paraId="4299FD79" w14:textId="42A54B5A" w:rsidR="002100F7" w:rsidRDefault="002100F7" w:rsidP="002100F7">
      <w:pPr>
        <w:pStyle w:val="Heading3"/>
      </w:pPr>
      <w:r>
        <w:lastRenderedPageBreak/>
        <w:t>Copy</w:t>
      </w:r>
    </w:p>
    <w:p w14:paraId="5A489695" w14:textId="249E264E" w:rsidR="00D37371" w:rsidRDefault="002100F7" w:rsidP="002100F7">
      <w:pPr>
        <w:pStyle w:val="BodyText"/>
      </w:pPr>
      <w:r>
        <w:t xml:space="preserve">If you Press 6 on the Menu the </w:t>
      </w:r>
      <w:proofErr w:type="gramStart"/>
      <w:r>
        <w:t>copy(</w:t>
      </w:r>
      <w:proofErr w:type="gramEnd"/>
      <w:r>
        <w:t xml:space="preserve">) Function loads this Function is basically Made to copy an Account </w:t>
      </w:r>
      <w:r w:rsidR="00470D2F">
        <w:t xml:space="preserve">Follower’s or Following the basic idea behind Making of this Function is that imagine you working for charity so if you know someone who is already working in this Field so you can copy his/her Followers/Following and can increase Your reach in respective Field. when the copy() Function Loads It </w:t>
      </w:r>
      <w:r w:rsidR="004F2094">
        <w:t xml:space="preserve">asks for username or link of the profile whose username you want to copy after entering the link/Username of the account it tries to fetch the account to that username if no account is found it says “Sorry no Account found for  entered Username/Link” </w:t>
      </w:r>
      <w:r w:rsidR="008F79A8">
        <w:t xml:space="preserve">if the account is matched for the username/link it says account Successfully Found, After the account is Successfully Found it says Press 1 to copy User Follower’s or Press 2 to copy User Following whatever you choose it starts Fetching Followers/Following and starts Following it The Maximum Limit set here is 10 after Following 10 users </w:t>
      </w:r>
      <w:r w:rsidR="00D37371">
        <w:t>the copy function gets Terminated and sends the control back to menu</w:t>
      </w:r>
    </w:p>
    <w:p w14:paraId="0EFF4CF0" w14:textId="73375D5D" w:rsidR="00783DD6" w:rsidRDefault="00783DD6" w:rsidP="002100F7">
      <w:pPr>
        <w:pStyle w:val="BodyText"/>
      </w:pPr>
    </w:p>
    <w:p w14:paraId="2E05B23F" w14:textId="2B93DF4C" w:rsidR="00783DD6" w:rsidRDefault="00783DD6" w:rsidP="002100F7">
      <w:pPr>
        <w:pStyle w:val="BodyText"/>
      </w:pPr>
    </w:p>
    <w:p w14:paraId="62EA3A3A" w14:textId="4EC8B82F" w:rsidR="00783DD6" w:rsidRDefault="00783DD6" w:rsidP="002100F7">
      <w:pPr>
        <w:pStyle w:val="BodyText"/>
      </w:pPr>
    </w:p>
    <w:p w14:paraId="054EB93F" w14:textId="38255504" w:rsidR="00783DD6" w:rsidRDefault="00783DD6" w:rsidP="002100F7">
      <w:pPr>
        <w:pStyle w:val="BodyText"/>
      </w:pPr>
    </w:p>
    <w:p w14:paraId="611576A8" w14:textId="0F75E360" w:rsidR="00783DD6" w:rsidRDefault="00783DD6" w:rsidP="002100F7">
      <w:pPr>
        <w:pStyle w:val="BodyText"/>
      </w:pPr>
    </w:p>
    <w:p w14:paraId="38A09345" w14:textId="0B8CB285" w:rsidR="00783DD6" w:rsidRDefault="00783DD6" w:rsidP="00783DD6">
      <w:pPr>
        <w:pStyle w:val="Heading3"/>
      </w:pPr>
      <w:r>
        <w:lastRenderedPageBreak/>
        <w:t>Figure 7</w:t>
      </w:r>
    </w:p>
    <w:p w14:paraId="2FA941D4" w14:textId="115A7A5F" w:rsidR="00783DD6" w:rsidRPr="00783DD6" w:rsidRDefault="007C5081" w:rsidP="00783DD6">
      <w:pPr>
        <w:pStyle w:val="BodyText"/>
      </w:pPr>
      <w:r>
        <w:rPr>
          <w:noProof/>
        </w:rPr>
        <w:drawing>
          <wp:inline distT="0" distB="0" distL="0" distR="0" wp14:anchorId="7795EACD" wp14:editId="783E83FD">
            <wp:extent cx="3997960" cy="62839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960" cy="6283960"/>
                    </a:xfrm>
                    <a:prstGeom prst="rect">
                      <a:avLst/>
                    </a:prstGeom>
                    <a:noFill/>
                    <a:ln>
                      <a:noFill/>
                    </a:ln>
                  </pic:spPr>
                </pic:pic>
              </a:graphicData>
            </a:graphic>
          </wp:inline>
        </w:drawing>
      </w:r>
    </w:p>
    <w:p w14:paraId="290B732A" w14:textId="254365FA" w:rsidR="00D37371" w:rsidRDefault="00D37371" w:rsidP="00D37371">
      <w:pPr>
        <w:pStyle w:val="Heading3"/>
      </w:pPr>
      <w:r>
        <w:lastRenderedPageBreak/>
        <w:t>Like</w:t>
      </w:r>
    </w:p>
    <w:p w14:paraId="25ABF513" w14:textId="3E6052DA" w:rsidR="00D449F3" w:rsidRDefault="00D37371" w:rsidP="00D37371">
      <w:pPr>
        <w:pStyle w:val="BodyText"/>
      </w:pPr>
      <w:r>
        <w:t xml:space="preserve">If you press 7 on the Menu like() function gets called this  Function Is made  to like user Post’s  to make the account seem like real human and increase our  reach </w:t>
      </w:r>
      <w:r w:rsidR="00A5596C">
        <w:t xml:space="preserve">when the like function loads it says enter 1 to like Posts of all Messengers </w:t>
      </w:r>
      <w:r w:rsidR="00F7179A">
        <w:t xml:space="preserve">,2 to Like Post of all  Followers ,3 To like post of all Following if you enter anything wrong It says </w:t>
      </w:r>
      <w:r w:rsidR="00B66549">
        <w:t xml:space="preserve">wrong input Please try again than it starts Fetching The users as per your input once it has fetched all user’s it says Successfully Fetched than it Fetches  the user Post’s and starts liking it one by one it fetches the recent Posts and like Posts the limit  set here is 10 after Liking 10 posts of a  user it than moves to the next person thus liking till all of them </w:t>
      </w:r>
      <w:r w:rsidR="00D449F3">
        <w:t xml:space="preserve">thus making our account more interactive </w:t>
      </w:r>
    </w:p>
    <w:p w14:paraId="105744C6" w14:textId="7EF60FA8" w:rsidR="00783DD6" w:rsidRDefault="00783DD6" w:rsidP="00D37371">
      <w:pPr>
        <w:pStyle w:val="BodyText"/>
      </w:pPr>
    </w:p>
    <w:p w14:paraId="40C394EB" w14:textId="2A34E300" w:rsidR="00783DD6" w:rsidRDefault="00783DD6" w:rsidP="00D37371">
      <w:pPr>
        <w:pStyle w:val="BodyText"/>
      </w:pPr>
    </w:p>
    <w:p w14:paraId="49F5327E" w14:textId="5E9EEE27" w:rsidR="00783DD6" w:rsidRDefault="00783DD6" w:rsidP="00D37371">
      <w:pPr>
        <w:pStyle w:val="BodyText"/>
      </w:pPr>
    </w:p>
    <w:p w14:paraId="12233AF8" w14:textId="6C99E5AD" w:rsidR="00783DD6" w:rsidRDefault="00783DD6" w:rsidP="00D37371">
      <w:pPr>
        <w:pStyle w:val="BodyText"/>
      </w:pPr>
    </w:p>
    <w:p w14:paraId="670D16C8" w14:textId="7C2FD716" w:rsidR="00783DD6" w:rsidRDefault="00783DD6" w:rsidP="00D37371">
      <w:pPr>
        <w:pStyle w:val="BodyText"/>
      </w:pPr>
    </w:p>
    <w:p w14:paraId="525B5E6D" w14:textId="16426A1F" w:rsidR="00783DD6" w:rsidRDefault="00783DD6" w:rsidP="00D37371">
      <w:pPr>
        <w:pStyle w:val="BodyText"/>
      </w:pPr>
    </w:p>
    <w:p w14:paraId="3FE36FDF" w14:textId="13478AD1" w:rsidR="00783DD6" w:rsidRDefault="00783DD6" w:rsidP="00D37371">
      <w:pPr>
        <w:pStyle w:val="BodyText"/>
      </w:pPr>
    </w:p>
    <w:p w14:paraId="3AA52E5F" w14:textId="42FAA178" w:rsidR="00783DD6" w:rsidRDefault="00783DD6" w:rsidP="00783DD6">
      <w:pPr>
        <w:pStyle w:val="Heading3"/>
      </w:pPr>
      <w:r>
        <w:lastRenderedPageBreak/>
        <w:t>Figure 8</w:t>
      </w:r>
    </w:p>
    <w:p w14:paraId="24116372" w14:textId="1D420BEC" w:rsidR="003C222E" w:rsidRDefault="007C5081" w:rsidP="00783DD6">
      <w:pPr>
        <w:pStyle w:val="BodyText"/>
      </w:pPr>
      <w:r>
        <w:rPr>
          <w:noProof/>
        </w:rPr>
        <w:drawing>
          <wp:inline distT="0" distB="0" distL="0" distR="0" wp14:anchorId="658B1E34" wp14:editId="275C5BFF">
            <wp:extent cx="4484370" cy="65760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4370" cy="6576060"/>
                    </a:xfrm>
                    <a:prstGeom prst="rect">
                      <a:avLst/>
                    </a:prstGeom>
                    <a:noFill/>
                    <a:ln>
                      <a:noFill/>
                    </a:ln>
                  </pic:spPr>
                </pic:pic>
              </a:graphicData>
            </a:graphic>
          </wp:inline>
        </w:drawing>
      </w:r>
    </w:p>
    <w:p w14:paraId="42D31A01" w14:textId="0A837743" w:rsidR="0014789F" w:rsidRDefault="003C222E" w:rsidP="003C222E">
      <w:pPr>
        <w:pStyle w:val="Heading1"/>
      </w:pPr>
      <w:r>
        <w:lastRenderedPageBreak/>
        <w:t>Code Snippet</w:t>
      </w:r>
    </w:p>
    <w:p w14:paraId="5AF4B16D" w14:textId="26A0D7BA" w:rsidR="003C222E" w:rsidRDefault="007C5081" w:rsidP="003C222E">
      <w:pPr>
        <w:pStyle w:val="BodyText"/>
      </w:pPr>
      <w:r>
        <w:rPr>
          <w:noProof/>
        </w:rPr>
        <w:drawing>
          <wp:inline distT="0" distB="0" distL="0" distR="0" wp14:anchorId="697226E0" wp14:editId="5C182DC5">
            <wp:extent cx="4581525" cy="45624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4562475"/>
                    </a:xfrm>
                    <a:prstGeom prst="rect">
                      <a:avLst/>
                    </a:prstGeom>
                    <a:noFill/>
                    <a:ln>
                      <a:noFill/>
                    </a:ln>
                  </pic:spPr>
                </pic:pic>
              </a:graphicData>
            </a:graphic>
          </wp:inline>
        </w:drawing>
      </w:r>
    </w:p>
    <w:p w14:paraId="65206296" w14:textId="267307A9" w:rsidR="00BF5A0F" w:rsidRDefault="00BF5A0F" w:rsidP="003C222E">
      <w:pPr>
        <w:pStyle w:val="BodyText"/>
      </w:pPr>
    </w:p>
    <w:p w14:paraId="25F998D7" w14:textId="73693DA7" w:rsidR="00BF5A0F" w:rsidRDefault="00BF5A0F" w:rsidP="003C222E">
      <w:pPr>
        <w:pStyle w:val="BodyText"/>
      </w:pPr>
    </w:p>
    <w:p w14:paraId="276F2FCC" w14:textId="6F896FF6" w:rsidR="00BF5A0F" w:rsidRDefault="00BF5A0F" w:rsidP="003C222E">
      <w:pPr>
        <w:pStyle w:val="BodyText"/>
      </w:pPr>
    </w:p>
    <w:p w14:paraId="06991BD1" w14:textId="3ACCE6AF" w:rsidR="00BF5A0F" w:rsidRDefault="00BF5A0F" w:rsidP="003C222E">
      <w:pPr>
        <w:pStyle w:val="BodyText"/>
      </w:pPr>
    </w:p>
    <w:p w14:paraId="61BAA588" w14:textId="59F0F169" w:rsidR="00BF5A0F" w:rsidRDefault="00BF5A0F" w:rsidP="00BF5A0F">
      <w:pPr>
        <w:pStyle w:val="Heading1"/>
      </w:pPr>
      <w:r>
        <w:lastRenderedPageBreak/>
        <w:t>Conclusion</w:t>
      </w:r>
    </w:p>
    <w:p w14:paraId="47728B3D" w14:textId="41442BAE" w:rsidR="0067181D" w:rsidRDefault="0067181D" w:rsidP="00BF5A0F">
      <w:pPr>
        <w:pStyle w:val="BodyText"/>
      </w:pPr>
      <w:bookmarkStart w:id="4" w:name="_Hlk117201399"/>
      <w:r>
        <w:t xml:space="preserve">In conclusion I would like to add the Features that we were able to embed in this Project Firstly </w:t>
      </w:r>
      <w:r w:rsidR="007C5081">
        <w:t>t</w:t>
      </w:r>
      <w:r>
        <w:t xml:space="preserve">he Instagram -Automation Bot </w:t>
      </w:r>
      <w:proofErr w:type="spellStart"/>
      <w:r>
        <w:t>ver</w:t>
      </w:r>
      <w:proofErr w:type="spellEnd"/>
      <w:r>
        <w:t xml:space="preserve"> 1.0.0 is coded on </w:t>
      </w:r>
      <w:proofErr w:type="spellStart"/>
      <w:r>
        <w:t>Instagrapi</w:t>
      </w:r>
      <w:proofErr w:type="spellEnd"/>
      <w:r>
        <w:t xml:space="preserve"> API </w:t>
      </w:r>
      <w:r w:rsidR="00502437">
        <w:t xml:space="preserve">Wrapper So the </w:t>
      </w:r>
      <w:r w:rsidR="00391EEC">
        <w:t xml:space="preserve">Bot is Fully coded In Python Language Firstly the bot Contains a Menu That has list of all the Features in it </w:t>
      </w:r>
    </w:p>
    <w:p w14:paraId="4DA25932" w14:textId="724139CD" w:rsidR="00391EEC" w:rsidRDefault="00391EEC" w:rsidP="00BF5A0F">
      <w:pPr>
        <w:pStyle w:val="BodyText"/>
      </w:pPr>
      <w:r>
        <w:t>The Features Present in the bot</w:t>
      </w:r>
      <w:r w:rsidR="00423B6C">
        <w:t>:</w:t>
      </w:r>
    </w:p>
    <w:p w14:paraId="5AC8B5D6" w14:textId="77777777" w:rsidR="00423B6C" w:rsidRPr="008D2D16" w:rsidRDefault="00423B6C" w:rsidP="00423B6C">
      <w:pPr>
        <w:pStyle w:val="ListParagraph"/>
        <w:numPr>
          <w:ilvl w:val="0"/>
          <w:numId w:val="46"/>
        </w:numPr>
      </w:pPr>
      <w:proofErr w:type="gramStart"/>
      <w:r>
        <w:rPr>
          <w:lang w:val="en-US"/>
        </w:rPr>
        <w:t>Firstly</w:t>
      </w:r>
      <w:proofErr w:type="gramEnd"/>
      <w:r>
        <w:rPr>
          <w:lang w:val="en-US"/>
        </w:rPr>
        <w:t xml:space="preserve"> it contains a Follow Back Option that allow us to follow-back our Follower’s which help in interacting with our Follower’s</w:t>
      </w:r>
    </w:p>
    <w:p w14:paraId="60F4C348" w14:textId="77777777" w:rsidR="00423B6C" w:rsidRPr="0025084C" w:rsidRDefault="00423B6C" w:rsidP="00423B6C">
      <w:pPr>
        <w:pStyle w:val="ListParagraph"/>
        <w:numPr>
          <w:ilvl w:val="0"/>
          <w:numId w:val="46"/>
        </w:numPr>
      </w:pPr>
      <w:r>
        <w:rPr>
          <w:lang w:val="en-US"/>
        </w:rPr>
        <w:t>Secondly it has a Search Location that takes longitude and latitude as input and fetch Post for the location and like &amp; comment on the same.</w:t>
      </w:r>
    </w:p>
    <w:p w14:paraId="28F49A9E" w14:textId="77777777" w:rsidR="00423B6C" w:rsidRPr="00C75B09" w:rsidRDefault="00423B6C" w:rsidP="00423B6C">
      <w:pPr>
        <w:pStyle w:val="ListParagraph"/>
        <w:numPr>
          <w:ilvl w:val="0"/>
          <w:numId w:val="46"/>
        </w:numPr>
      </w:pPr>
      <w:r>
        <w:rPr>
          <w:lang w:val="en-US"/>
        </w:rPr>
        <w:t>Thirdly it has a hashtag option that takes List of Hashtags as input and fetch post for hashtag and like, comment on same</w:t>
      </w:r>
    </w:p>
    <w:p w14:paraId="4ADC63BC" w14:textId="77777777" w:rsidR="00423B6C" w:rsidRDefault="00423B6C" w:rsidP="00423B6C">
      <w:pPr>
        <w:pStyle w:val="ListParagraph"/>
        <w:numPr>
          <w:ilvl w:val="0"/>
          <w:numId w:val="46"/>
        </w:numPr>
      </w:pPr>
      <w:r>
        <w:t>Fourth it has a Send message that allow user to send Message to every Followers, Following thus Making it more interactive</w:t>
      </w:r>
    </w:p>
    <w:p w14:paraId="03EAEFF4" w14:textId="77777777" w:rsidR="00423B6C" w:rsidRDefault="00423B6C" w:rsidP="00423B6C">
      <w:pPr>
        <w:pStyle w:val="ListParagraph"/>
        <w:numPr>
          <w:ilvl w:val="0"/>
          <w:numId w:val="46"/>
        </w:numPr>
      </w:pPr>
      <w:r>
        <w:t>Fifth it has Unfollow option that allow user to unfollow non-Followers thus removing those following which are not interested</w:t>
      </w:r>
    </w:p>
    <w:p w14:paraId="67041025" w14:textId="77777777" w:rsidR="00423B6C" w:rsidRDefault="00423B6C" w:rsidP="00423B6C">
      <w:pPr>
        <w:pStyle w:val="ListParagraph"/>
        <w:numPr>
          <w:ilvl w:val="0"/>
          <w:numId w:val="46"/>
        </w:numPr>
      </w:pPr>
      <w:r>
        <w:t xml:space="preserve">Sixth it has Copy option that allows user to follow anyone Follower or Following </w:t>
      </w:r>
    </w:p>
    <w:p w14:paraId="21EC579A" w14:textId="77777777" w:rsidR="00423B6C" w:rsidRDefault="00423B6C" w:rsidP="00423B6C">
      <w:pPr>
        <w:pStyle w:val="ListParagraph"/>
        <w:numPr>
          <w:ilvl w:val="0"/>
          <w:numId w:val="46"/>
        </w:numPr>
      </w:pPr>
      <w:r>
        <w:t xml:space="preserve">Seventh it has Like option that allows user to like Post of every Follower’s, Following and Messenger thus, making it more interactive </w:t>
      </w:r>
    </w:p>
    <w:p w14:paraId="02E9619A" w14:textId="77777777" w:rsidR="00423B6C" w:rsidRDefault="00423B6C" w:rsidP="00423B6C">
      <w:pPr>
        <w:pStyle w:val="ListParagraph"/>
      </w:pPr>
      <w:r>
        <w:t xml:space="preserve"> </w:t>
      </w:r>
    </w:p>
    <w:bookmarkEnd w:id="4"/>
    <w:p w14:paraId="4B536EA6" w14:textId="77777777" w:rsidR="00423B6C" w:rsidRPr="00BF5A0F" w:rsidRDefault="00423B6C" w:rsidP="00BF5A0F">
      <w:pPr>
        <w:pStyle w:val="BodyText"/>
      </w:pPr>
    </w:p>
    <w:p w14:paraId="3384A5E7" w14:textId="3F9576A0" w:rsidR="00CE305F" w:rsidRDefault="00C257D5" w:rsidP="00C257D5">
      <w:pPr>
        <w:pStyle w:val="Heading1"/>
      </w:pPr>
      <w:r>
        <w:lastRenderedPageBreak/>
        <w:t>BIBLIOGRAPHY</w:t>
      </w:r>
    </w:p>
    <w:p w14:paraId="77055B51" w14:textId="61BA63E6" w:rsidR="00C63190" w:rsidRDefault="00C63190" w:rsidP="00C257D5">
      <w:pPr>
        <w:pStyle w:val="BodyText"/>
      </w:pPr>
      <w:bookmarkStart w:id="5" w:name="_Hlk117201426"/>
      <w:proofErr w:type="spellStart"/>
      <w:r>
        <w:t>Instagrapi</w:t>
      </w:r>
      <w:proofErr w:type="spellEnd"/>
      <w:r>
        <w:t xml:space="preserve"> Sep 2021 </w:t>
      </w:r>
    </w:p>
    <w:p w14:paraId="189C995D" w14:textId="15EA6327" w:rsidR="00B45FA5" w:rsidRDefault="00C62C76" w:rsidP="00C257D5">
      <w:pPr>
        <w:pStyle w:val="BodyText"/>
        <w:rPr>
          <w:rStyle w:val="Hyperlink"/>
        </w:rPr>
      </w:pPr>
      <w:hyperlink r:id="rId23" w:history="1">
        <w:r w:rsidR="00C63190" w:rsidRPr="004A4EFD">
          <w:rPr>
            <w:rStyle w:val="Hyperlink"/>
          </w:rPr>
          <w:t>https://github.com/adw0rd/instagrapi</w:t>
        </w:r>
      </w:hyperlink>
    </w:p>
    <w:bookmarkEnd w:id="5"/>
    <w:p w14:paraId="5BEA9094" w14:textId="50B96D8F" w:rsidR="00B45FA5" w:rsidRDefault="00B45FA5" w:rsidP="00C257D5">
      <w:pPr>
        <w:pStyle w:val="BodyText"/>
        <w:rPr>
          <w:rStyle w:val="Hyperlink"/>
        </w:rPr>
      </w:pPr>
    </w:p>
    <w:p w14:paraId="74ACE116" w14:textId="2743F68A" w:rsidR="00B45FA5" w:rsidRDefault="00B45FA5" w:rsidP="00C257D5">
      <w:pPr>
        <w:pStyle w:val="BodyText"/>
        <w:rPr>
          <w:rStyle w:val="Hyperlink"/>
        </w:rPr>
      </w:pPr>
    </w:p>
    <w:p w14:paraId="7555D52F" w14:textId="78E07018" w:rsidR="00B45FA5" w:rsidRDefault="00B45FA5" w:rsidP="00C257D5">
      <w:pPr>
        <w:pStyle w:val="BodyText"/>
        <w:rPr>
          <w:rStyle w:val="Hyperlink"/>
        </w:rPr>
      </w:pPr>
    </w:p>
    <w:p w14:paraId="55394B05" w14:textId="11FFD3DD" w:rsidR="00B45FA5" w:rsidRDefault="00B45FA5" w:rsidP="00C257D5">
      <w:pPr>
        <w:pStyle w:val="BodyText"/>
        <w:rPr>
          <w:rStyle w:val="Hyperlink"/>
        </w:rPr>
      </w:pPr>
    </w:p>
    <w:p w14:paraId="1E6F7EFB" w14:textId="366737C7" w:rsidR="00B45FA5" w:rsidRDefault="00B45FA5" w:rsidP="00C257D5">
      <w:pPr>
        <w:pStyle w:val="BodyText"/>
        <w:rPr>
          <w:rStyle w:val="Hyperlink"/>
        </w:rPr>
      </w:pPr>
    </w:p>
    <w:p w14:paraId="30D3A9E8" w14:textId="4329F03D" w:rsidR="00B45FA5" w:rsidRDefault="00B45FA5" w:rsidP="00C257D5">
      <w:pPr>
        <w:pStyle w:val="BodyText"/>
        <w:rPr>
          <w:rStyle w:val="Hyperlink"/>
        </w:rPr>
      </w:pPr>
    </w:p>
    <w:p w14:paraId="3AF22E86" w14:textId="77EFA6C3" w:rsidR="00B45FA5" w:rsidRDefault="00B45FA5" w:rsidP="00C257D5">
      <w:pPr>
        <w:pStyle w:val="BodyText"/>
        <w:rPr>
          <w:rStyle w:val="Hyperlink"/>
        </w:rPr>
      </w:pPr>
    </w:p>
    <w:p w14:paraId="3FDD901C" w14:textId="31EE5305" w:rsidR="00B45FA5" w:rsidRDefault="00B45FA5" w:rsidP="00C257D5">
      <w:pPr>
        <w:pStyle w:val="BodyText"/>
        <w:rPr>
          <w:rStyle w:val="Hyperlink"/>
        </w:rPr>
      </w:pPr>
    </w:p>
    <w:p w14:paraId="1EF3C048" w14:textId="08245F5A" w:rsidR="00B45FA5" w:rsidRDefault="00B45FA5" w:rsidP="00C257D5">
      <w:pPr>
        <w:pStyle w:val="BodyText"/>
        <w:rPr>
          <w:rStyle w:val="Hyperlink"/>
        </w:rPr>
      </w:pPr>
    </w:p>
    <w:p w14:paraId="766AC753" w14:textId="796DADDD" w:rsidR="00B45FA5" w:rsidRDefault="00B45FA5" w:rsidP="00C257D5">
      <w:pPr>
        <w:pStyle w:val="BodyText"/>
        <w:rPr>
          <w:rStyle w:val="Hyperlink"/>
        </w:rPr>
      </w:pPr>
    </w:p>
    <w:p w14:paraId="7FB3FB15" w14:textId="36B441F3" w:rsidR="00B45FA5" w:rsidRDefault="00B45FA5" w:rsidP="00C257D5">
      <w:pPr>
        <w:pStyle w:val="BodyText"/>
        <w:rPr>
          <w:rStyle w:val="Hyperlink"/>
        </w:rPr>
      </w:pPr>
    </w:p>
    <w:p w14:paraId="3C52E1B7" w14:textId="52AA0C89" w:rsidR="00B45FA5" w:rsidRDefault="00B45FA5" w:rsidP="00C257D5">
      <w:pPr>
        <w:pStyle w:val="BodyText"/>
        <w:rPr>
          <w:rStyle w:val="Hyperlink"/>
        </w:rPr>
      </w:pPr>
    </w:p>
    <w:p w14:paraId="60AFC28D" w14:textId="51C792CF" w:rsidR="00B45FA5" w:rsidRDefault="00B45FA5" w:rsidP="00C257D5">
      <w:pPr>
        <w:pStyle w:val="BodyText"/>
        <w:rPr>
          <w:rStyle w:val="Hyperlink"/>
        </w:rPr>
      </w:pPr>
    </w:p>
    <w:p w14:paraId="7057E524" w14:textId="76FE7D07" w:rsidR="00B45FA5" w:rsidRDefault="00B45FA5" w:rsidP="00C257D5">
      <w:pPr>
        <w:pStyle w:val="BodyText"/>
        <w:rPr>
          <w:rStyle w:val="Hyperlink"/>
        </w:rPr>
      </w:pPr>
    </w:p>
    <w:p w14:paraId="1CC77E6D" w14:textId="77777777" w:rsidR="00B45FA5" w:rsidRDefault="00B45FA5" w:rsidP="00B45FA5">
      <w:pPr>
        <w:pStyle w:val="Heading1"/>
      </w:pPr>
      <w:r>
        <w:lastRenderedPageBreak/>
        <w:t>Glossary</w:t>
      </w:r>
    </w:p>
    <w:p w14:paraId="2C49E122" w14:textId="77777777" w:rsidR="00B45FA5" w:rsidRDefault="00B45FA5" w:rsidP="00B45FA5">
      <w:pPr>
        <w:pStyle w:val="GlossaryDefinition"/>
      </w:pPr>
      <w:proofErr w:type="spellStart"/>
      <w:r>
        <w:rPr>
          <w:rStyle w:val="GlossaryEntry"/>
        </w:rPr>
        <w:t>Instagrapi</w:t>
      </w:r>
      <w:proofErr w:type="spellEnd"/>
      <w:r>
        <w:t xml:space="preserve">. </w:t>
      </w:r>
      <w:proofErr w:type="gramStart"/>
      <w:r>
        <w:t>A</w:t>
      </w:r>
      <w:proofErr w:type="gramEnd"/>
      <w:r>
        <w:t xml:space="preserve"> API to automate Instagram and inbuilt features like, comment, follow, messages, hashtag which is made on Python language. </w:t>
      </w:r>
    </w:p>
    <w:p w14:paraId="294E9E69" w14:textId="77777777" w:rsidR="00B45FA5" w:rsidRDefault="00B45FA5" w:rsidP="00B45FA5">
      <w:pPr>
        <w:pStyle w:val="GlossaryDefinition"/>
      </w:pPr>
      <w:r>
        <w:rPr>
          <w:rStyle w:val="GlossaryEntry"/>
        </w:rPr>
        <w:t>Location</w:t>
      </w:r>
      <w:r>
        <w:t>. A combination of longitude and latitude for a specific point.</w:t>
      </w:r>
    </w:p>
    <w:p w14:paraId="481FD971" w14:textId="77777777" w:rsidR="00B45FA5" w:rsidRDefault="00B45FA5" w:rsidP="00B45FA5">
      <w:pPr>
        <w:pStyle w:val="GlossaryDefinition"/>
      </w:pPr>
      <w:r>
        <w:rPr>
          <w:rStyle w:val="GlossaryEntry"/>
        </w:rPr>
        <w:t>Hashtag</w:t>
      </w:r>
      <w:r>
        <w:t xml:space="preserve">. Inbuilt features of Instagram useful for </w:t>
      </w:r>
      <w:r w:rsidRPr="00492611">
        <w:t>categorize content and make it more discoverable</w:t>
      </w:r>
      <w:r>
        <w:t>.</w:t>
      </w:r>
    </w:p>
    <w:p w14:paraId="08E59FD7" w14:textId="77777777" w:rsidR="00B45FA5" w:rsidRDefault="00B45FA5" w:rsidP="00B45FA5">
      <w:pPr>
        <w:pStyle w:val="GlossaryDefinition"/>
      </w:pPr>
      <w:r w:rsidRPr="00D25D4C">
        <w:rPr>
          <w:b/>
          <w:bCs/>
        </w:rPr>
        <w:t>Two Factor Authentication</w:t>
      </w:r>
      <w:r>
        <w:t xml:space="preserve">. It is </w:t>
      </w:r>
      <w:r w:rsidRPr="00290139">
        <w:t>a security feature that helps protect your Instagram account and your password.</w:t>
      </w:r>
    </w:p>
    <w:p w14:paraId="6C31C223" w14:textId="77777777" w:rsidR="00B45FA5" w:rsidRDefault="00B45FA5" w:rsidP="00B45FA5">
      <w:pPr>
        <w:pStyle w:val="GlossaryDefinition"/>
        <w:rPr>
          <w:rStyle w:val="GlossaryEntry"/>
          <w:b w:val="0"/>
        </w:rPr>
      </w:pPr>
      <w:r>
        <w:rPr>
          <w:rStyle w:val="GlossaryEntry"/>
        </w:rPr>
        <w:t>Public</w:t>
      </w:r>
      <w:r>
        <w:t xml:space="preserve">. </w:t>
      </w:r>
      <w:r w:rsidRPr="006A26AB">
        <w:t>Your profile and posts can be seen by anyone, on or off Instagram, even if they don't have an Instagram account</w:t>
      </w:r>
      <w:r w:rsidRPr="006A26AB">
        <w:rPr>
          <w:rStyle w:val="GlossaryEntry"/>
          <w:b w:val="0"/>
        </w:rPr>
        <w:t xml:space="preserve"> </w:t>
      </w:r>
    </w:p>
    <w:p w14:paraId="4BF19A0C" w14:textId="77777777" w:rsidR="00B45FA5" w:rsidRDefault="00B45FA5" w:rsidP="00B45FA5">
      <w:pPr>
        <w:pStyle w:val="GlossaryDefinition"/>
      </w:pPr>
      <w:r>
        <w:rPr>
          <w:rStyle w:val="GlossaryEntry"/>
        </w:rPr>
        <w:t>Private</w:t>
      </w:r>
      <w:r>
        <w:t xml:space="preserve">. </w:t>
      </w:r>
      <w:r w:rsidRPr="0068756D">
        <w:t>Only the followers you approve can see what you share</w:t>
      </w:r>
      <w:r>
        <w:t>.</w:t>
      </w:r>
    </w:p>
    <w:p w14:paraId="3B2B6D6B" w14:textId="0C1184B4" w:rsidR="00F31471" w:rsidRPr="00F31471" w:rsidRDefault="00B45FA5" w:rsidP="00B45FA5">
      <w:pPr>
        <w:pStyle w:val="GlossaryDefinition"/>
      </w:pPr>
      <w:r w:rsidRPr="001D69B9">
        <w:rPr>
          <w:b/>
          <w:bCs/>
        </w:rPr>
        <w:t>API</w:t>
      </w:r>
      <w:r>
        <w:rPr>
          <w:b/>
          <w:bCs/>
        </w:rPr>
        <w:t xml:space="preserve">. </w:t>
      </w:r>
      <w:r w:rsidRPr="0082314A">
        <w:t>stands for Application Programming Interface</w:t>
      </w:r>
      <w:r>
        <w:t xml:space="preserve"> allows automation of anything.</w:t>
      </w:r>
    </w:p>
    <w:p w14:paraId="0129B14F" w14:textId="77777777" w:rsidR="00B45FA5" w:rsidRDefault="00B45FA5" w:rsidP="00B45FA5"/>
    <w:p w14:paraId="51008A53" w14:textId="77777777" w:rsidR="00B45FA5" w:rsidRDefault="00B45FA5" w:rsidP="00C257D5">
      <w:pPr>
        <w:pStyle w:val="BodyText"/>
        <w:rPr>
          <w:rStyle w:val="Hyperlink"/>
        </w:rPr>
      </w:pPr>
    </w:p>
    <w:p w14:paraId="2C4ADA34" w14:textId="77777777" w:rsidR="00C257D5" w:rsidRDefault="00C257D5" w:rsidP="00F31471">
      <w:pPr>
        <w:pStyle w:val="SubtitleCover"/>
        <w:jc w:val="left"/>
        <w:rPr>
          <w:rStyle w:val="Hyperlink"/>
        </w:rPr>
      </w:pPr>
    </w:p>
    <w:p w14:paraId="2FE30AB0" w14:textId="77777777" w:rsidR="00F31471" w:rsidRDefault="00F31471" w:rsidP="00F31471">
      <w:pPr>
        <w:pStyle w:val="BodyText"/>
      </w:pPr>
    </w:p>
    <w:p w14:paraId="75A27433" w14:textId="77777777" w:rsidR="00F31471" w:rsidRDefault="00F31471" w:rsidP="00F31471">
      <w:pPr>
        <w:pStyle w:val="BodyText"/>
      </w:pPr>
    </w:p>
    <w:p w14:paraId="57DE7A60" w14:textId="77777777" w:rsidR="00F31471" w:rsidRDefault="00F31471" w:rsidP="00F31471">
      <w:pPr>
        <w:pStyle w:val="BodyText"/>
      </w:pPr>
    </w:p>
    <w:p w14:paraId="44024527" w14:textId="77777777" w:rsidR="00F31471" w:rsidRDefault="00F31471" w:rsidP="00F31471">
      <w:pPr>
        <w:pStyle w:val="BodyText"/>
      </w:pPr>
    </w:p>
    <w:p w14:paraId="424554B2" w14:textId="77777777" w:rsidR="00F31471" w:rsidRDefault="00F31471" w:rsidP="00F31471">
      <w:pPr>
        <w:pStyle w:val="BodyText"/>
      </w:pPr>
    </w:p>
    <w:p w14:paraId="6ADC03FF" w14:textId="48CFB6CE" w:rsidR="00F31471" w:rsidRPr="00F31471" w:rsidRDefault="00F31471" w:rsidP="00F31471">
      <w:pPr>
        <w:pStyle w:val="BodyText"/>
        <w:sectPr w:rsidR="00F31471" w:rsidRPr="00F31471">
          <w:headerReference w:type="first" r:id="rId24"/>
          <w:footerReference w:type="first" r:id="rId25"/>
          <w:pgSz w:w="12240" w:h="15840" w:code="1"/>
          <w:pgMar w:top="2160" w:right="1920" w:bottom="1920" w:left="2880" w:header="1440" w:footer="1440" w:gutter="0"/>
          <w:pgNumType w:start="1"/>
          <w:cols w:space="360"/>
          <w:titlePg/>
        </w:sectPr>
      </w:pPr>
    </w:p>
    <w:p w14:paraId="2B73D825" w14:textId="19B9C17F" w:rsidR="00CE305F" w:rsidRPr="001553A7" w:rsidRDefault="00CE305F" w:rsidP="0014789F">
      <w:pPr>
        <w:pStyle w:val="Bibliography"/>
        <w:ind w:left="0" w:firstLine="0"/>
        <w:rPr>
          <w:u w:val="single"/>
        </w:rPr>
        <w:sectPr w:rsidR="00CE305F" w:rsidRPr="001553A7">
          <w:type w:val="continuous"/>
          <w:pgSz w:w="12240" w:h="15840" w:code="1"/>
          <w:pgMar w:top="2160" w:right="1920" w:bottom="2160" w:left="2880" w:header="1440" w:footer="1440" w:gutter="0"/>
          <w:pgNumType w:start="1"/>
          <w:cols w:num="2" w:space="480"/>
          <w:titlePg/>
        </w:sectPr>
      </w:pPr>
    </w:p>
    <w:p w14:paraId="474BB578" w14:textId="559EDD01" w:rsidR="00CE305F" w:rsidRPr="005344D0" w:rsidRDefault="005344D0" w:rsidP="005344D0">
      <w:pPr>
        <w:pStyle w:val="IndexHeading"/>
        <w:jc w:val="left"/>
        <w:rPr>
          <w:color w:val="C00000"/>
          <w:sz w:val="72"/>
          <w:szCs w:val="72"/>
        </w:rPr>
      </w:pPr>
      <w:r w:rsidRPr="005344D0">
        <w:rPr>
          <w:color w:val="C00000"/>
          <w:sz w:val="72"/>
          <w:szCs w:val="72"/>
        </w:rPr>
        <w:lastRenderedPageBreak/>
        <w:t>Thank Y</w:t>
      </w:r>
      <w:r>
        <w:rPr>
          <w:color w:val="C00000"/>
          <w:sz w:val="72"/>
          <w:szCs w:val="72"/>
        </w:rPr>
        <w:t>ou</w:t>
      </w:r>
    </w:p>
    <w:sectPr w:rsidR="00CE305F" w:rsidRPr="005344D0" w:rsidSect="001553A7">
      <w:footerReference w:type="even" r:id="rId26"/>
      <w:footerReference w:type="default" r:id="rId27"/>
      <w:footerReference w:type="first" r:id="rId28"/>
      <w:pgSz w:w="12240" w:h="15840" w:code="1"/>
      <w:pgMar w:top="2160" w:right="1915" w:bottom="2160" w:left="2880" w:header="1440" w:footer="1440" w:gutter="0"/>
      <w:pgNumType w:start="5"/>
      <w:cols w:num="3"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3CE3C" w14:textId="77777777" w:rsidR="00F23AFF" w:rsidRDefault="00F23AFF">
      <w:r>
        <w:separator/>
      </w:r>
    </w:p>
  </w:endnote>
  <w:endnote w:type="continuationSeparator" w:id="0">
    <w:p w14:paraId="7A986C1E" w14:textId="77777777" w:rsidR="00F23AFF" w:rsidRDefault="00F2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47C7D" w14:textId="77777777"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359A">
      <w:rPr>
        <w:rStyle w:val="PageNumber"/>
        <w:noProof/>
      </w:rPr>
      <w:t>iv</w:t>
    </w:r>
    <w:r>
      <w:rPr>
        <w:rStyle w:val="PageNumber"/>
      </w:rPr>
      <w:fldChar w:fldCharType="end"/>
    </w:r>
  </w:p>
  <w:p w14:paraId="6528A3A5" w14:textId="77777777" w:rsidR="00DA4A13" w:rsidRDefault="00DA4A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4A1" w14:textId="77777777" w:rsidR="00DA4A13" w:rsidRDefault="0048237A">
    <w:pPr>
      <w:pStyle w:val="Footer"/>
    </w:pPr>
    <w:r>
      <w:rPr>
        <w:rStyle w:val="PageNumber"/>
      </w:rPr>
      <w:fldChar w:fldCharType="begin"/>
    </w:r>
    <w:r>
      <w:rPr>
        <w:rStyle w:val="PageNumber"/>
      </w:rPr>
      <w:instrText xml:space="preserve"> PAGE </w:instrText>
    </w:r>
    <w:r>
      <w:rPr>
        <w:rStyle w:val="PageNumber"/>
      </w:rPr>
      <w:fldChar w:fldCharType="separate"/>
    </w:r>
    <w:r w:rsidR="0093359A">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6CC70" w14:textId="77777777" w:rsidR="00DA4A13" w:rsidRDefault="0048237A">
    <w:pPr>
      <w:pStyle w:val="Footer"/>
    </w:pPr>
    <w:r>
      <w:rPr>
        <w:rStyle w:val="PageNumber"/>
      </w:rPr>
      <w:fldChar w:fldCharType="begin"/>
    </w:r>
    <w:r>
      <w:rPr>
        <w:rStyle w:val="PageNumber"/>
      </w:rPr>
      <w:instrText xml:space="preserve"> PAGE </w:instrText>
    </w:r>
    <w:r>
      <w:rPr>
        <w:rStyle w:val="PageNumber"/>
      </w:rPr>
      <w:fldChar w:fldCharType="separate"/>
    </w:r>
    <w:r w:rsidR="0093359A">
      <w:rPr>
        <w:rStyle w:val="PageNumber"/>
        <w:noProof/>
      </w:rPr>
      <w:t>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F88B" w14:textId="77777777"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w:t>
    </w:r>
    <w:r>
      <w:rPr>
        <w:rStyle w:val="PageNumber"/>
      </w:rPr>
      <w:fldChar w:fldCharType="end"/>
    </w:r>
  </w:p>
  <w:p w14:paraId="44E5D88B" w14:textId="77777777" w:rsidR="00DA4A13" w:rsidRDefault="00DA4A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6C8D" w14:textId="7BB28470" w:rsidR="00DA4A13" w:rsidRDefault="00DA4A13" w:rsidP="001553A7">
    <w:pPr>
      <w:pStyle w:val="Footer"/>
    </w:pPr>
  </w:p>
  <w:p w14:paraId="0A8FC609" w14:textId="371EAEAF" w:rsidR="00544357" w:rsidRDefault="00544357" w:rsidP="001553A7">
    <w:pPr>
      <w:pStyle w:val="Footer"/>
    </w:pPr>
    <w:r>
      <w:t>21</w:t>
    </w:r>
  </w:p>
  <w:p w14:paraId="2F20340F" w14:textId="77777777" w:rsidR="00544357" w:rsidRPr="001553A7" w:rsidRDefault="00544357" w:rsidP="001553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3CE3" w14:textId="77777777" w:rsidR="00DA4A13" w:rsidRDefault="00DA4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C2A5" w14:textId="77777777" w:rsidR="00F23AFF" w:rsidRDefault="00F23AFF">
      <w:r>
        <w:separator/>
      </w:r>
    </w:p>
  </w:footnote>
  <w:footnote w:type="continuationSeparator" w:id="0">
    <w:p w14:paraId="056AB930" w14:textId="77777777" w:rsidR="00F23AFF" w:rsidRDefault="00F23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37A7" w14:textId="77777777" w:rsidR="00DA4A13" w:rsidRDefault="00DA4A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9FC2" w14:textId="77777777" w:rsidR="00DA4A13" w:rsidRDefault="00DA4A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3CB8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B6E5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EE1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CCB2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2AA5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CE4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680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684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3D7C159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AE3BD7"/>
    <w:multiLevelType w:val="hybridMultilevel"/>
    <w:tmpl w:val="AFA4C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3F4E8C"/>
    <w:multiLevelType w:val="singleLevel"/>
    <w:tmpl w:val="1E40F178"/>
    <w:lvl w:ilvl="0">
      <w:start w:val="1"/>
      <w:numFmt w:val="none"/>
      <w:lvlText w:val=""/>
      <w:legacy w:legacy="1" w:legacySpace="0" w:legacyIndent="360"/>
      <w:lvlJc w:val="left"/>
      <w:pPr>
        <w:ind w:left="2160" w:hanging="360"/>
      </w:pPr>
    </w:lvl>
  </w:abstractNum>
  <w:abstractNum w:abstractNumId="12" w15:restartNumberingAfterBreak="0">
    <w:nsid w:val="07B55BFD"/>
    <w:multiLevelType w:val="hybridMultilevel"/>
    <w:tmpl w:val="7C122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415870"/>
    <w:multiLevelType w:val="singleLevel"/>
    <w:tmpl w:val="21FC2C1E"/>
    <w:lvl w:ilvl="0">
      <w:start w:val="1"/>
      <w:numFmt w:val="decimal"/>
      <w:lvlText w:val="%1."/>
      <w:legacy w:legacy="1" w:legacySpace="0" w:legacyIndent="360"/>
      <w:lvlJc w:val="left"/>
      <w:pPr>
        <w:ind w:left="720" w:hanging="360"/>
      </w:pPr>
    </w:lvl>
  </w:abstractNum>
  <w:abstractNum w:abstractNumId="14" w15:restartNumberingAfterBreak="0">
    <w:nsid w:val="305E4054"/>
    <w:multiLevelType w:val="hybridMultilevel"/>
    <w:tmpl w:val="3A1ED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6E01F5"/>
    <w:multiLevelType w:val="hybridMultilevel"/>
    <w:tmpl w:val="853494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53F502E"/>
    <w:multiLevelType w:val="hybridMultilevel"/>
    <w:tmpl w:val="696E1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785D07"/>
    <w:multiLevelType w:val="singleLevel"/>
    <w:tmpl w:val="2D020C9C"/>
    <w:lvl w:ilvl="0">
      <w:start w:val="1"/>
      <w:numFmt w:val="none"/>
      <w:lvlText w:val=""/>
      <w:legacy w:legacy="1" w:legacySpace="0" w:legacyIndent="360"/>
      <w:lvlJc w:val="left"/>
      <w:pPr>
        <w:ind w:left="1800" w:hanging="360"/>
      </w:pPr>
    </w:lvl>
  </w:abstractNum>
  <w:abstractNum w:abstractNumId="18" w15:restartNumberingAfterBreak="0">
    <w:nsid w:val="564E4993"/>
    <w:multiLevelType w:val="hybridMultilevel"/>
    <w:tmpl w:val="862E2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3E4075"/>
    <w:multiLevelType w:val="singleLevel"/>
    <w:tmpl w:val="0409000F"/>
    <w:lvl w:ilvl="0">
      <w:start w:val="1"/>
      <w:numFmt w:val="decimal"/>
      <w:lvlText w:val="%1."/>
      <w:legacy w:legacy="1" w:legacySpace="0" w:legacyIndent="360"/>
      <w:lvlJc w:val="left"/>
      <w:pPr>
        <w:ind w:left="360" w:hanging="360"/>
      </w:pPr>
    </w:lvl>
  </w:abstractNum>
  <w:abstractNum w:abstractNumId="20" w15:restartNumberingAfterBreak="0">
    <w:nsid w:val="6EF75752"/>
    <w:multiLevelType w:val="singleLevel"/>
    <w:tmpl w:val="4894BB5A"/>
    <w:lvl w:ilvl="0">
      <w:start w:val="1"/>
      <w:numFmt w:val="none"/>
      <w:lvlText w:val=""/>
      <w:legacy w:legacy="1" w:legacySpace="0" w:legacyIndent="360"/>
      <w:lvlJc w:val="left"/>
      <w:pPr>
        <w:ind w:left="1080" w:hanging="360"/>
      </w:pPr>
    </w:lvl>
  </w:abstractNum>
  <w:abstractNum w:abstractNumId="21" w15:restartNumberingAfterBreak="0">
    <w:nsid w:val="71A52A30"/>
    <w:multiLevelType w:val="singleLevel"/>
    <w:tmpl w:val="27D202C6"/>
    <w:lvl w:ilvl="0">
      <w:start w:val="1"/>
      <w:numFmt w:val="decimal"/>
      <w:pStyle w:val="ListNumber"/>
      <w:lvlText w:val="%1."/>
      <w:legacy w:legacy="1" w:legacySpace="0" w:legacyIndent="360"/>
      <w:lvlJc w:val="left"/>
      <w:pPr>
        <w:ind w:left="720" w:hanging="360"/>
      </w:pPr>
    </w:lvl>
  </w:abstractNum>
  <w:abstractNum w:abstractNumId="22" w15:restartNumberingAfterBreak="0">
    <w:nsid w:val="749D78FA"/>
    <w:multiLevelType w:val="singleLevel"/>
    <w:tmpl w:val="AB8CAF84"/>
    <w:lvl w:ilvl="0">
      <w:start w:val="1"/>
      <w:numFmt w:val="none"/>
      <w:lvlText w:val=""/>
      <w:legacy w:legacy="1" w:legacySpace="0" w:legacyIndent="360"/>
      <w:lvlJc w:val="left"/>
      <w:pPr>
        <w:ind w:left="720" w:hanging="360"/>
      </w:pPr>
    </w:lvl>
  </w:abstractNum>
  <w:abstractNum w:abstractNumId="23" w15:restartNumberingAfterBreak="0">
    <w:nsid w:val="787E5276"/>
    <w:multiLevelType w:val="singleLevel"/>
    <w:tmpl w:val="59CA2786"/>
    <w:lvl w:ilvl="0">
      <w:start w:val="1"/>
      <w:numFmt w:val="none"/>
      <w:lvlText w:val=""/>
      <w:legacy w:legacy="1" w:legacySpace="0" w:legacyIndent="360"/>
      <w:lvlJc w:val="left"/>
      <w:pPr>
        <w:ind w:left="1440" w:hanging="360"/>
      </w:pPr>
    </w:lvl>
  </w:abstractNum>
  <w:num w:numId="1" w16cid:durableId="680595268">
    <w:abstractNumId w:val="19"/>
  </w:num>
  <w:num w:numId="2" w16cid:durableId="1377772536">
    <w:abstractNumId w:val="19"/>
    <w:lvlOverride w:ilvl="0">
      <w:lvl w:ilvl="0">
        <w:start w:val="1"/>
        <w:numFmt w:val="decimal"/>
        <w:lvlText w:val="%1."/>
        <w:legacy w:legacy="1" w:legacySpace="0" w:legacyIndent="360"/>
        <w:lvlJc w:val="left"/>
        <w:pPr>
          <w:ind w:left="360" w:hanging="360"/>
        </w:pPr>
      </w:lvl>
    </w:lvlOverride>
  </w:num>
  <w:num w:numId="3" w16cid:durableId="320625225">
    <w:abstractNumId w:val="19"/>
    <w:lvlOverride w:ilvl="0">
      <w:lvl w:ilvl="0">
        <w:start w:val="1"/>
        <w:numFmt w:val="decimal"/>
        <w:lvlText w:val="%1."/>
        <w:legacy w:legacy="1" w:legacySpace="0" w:legacyIndent="360"/>
        <w:lvlJc w:val="left"/>
        <w:pPr>
          <w:ind w:left="360" w:hanging="360"/>
        </w:pPr>
      </w:lvl>
    </w:lvlOverride>
  </w:num>
  <w:num w:numId="4" w16cid:durableId="1772311768">
    <w:abstractNumId w:val="19"/>
    <w:lvlOverride w:ilvl="0">
      <w:lvl w:ilvl="0">
        <w:start w:val="1"/>
        <w:numFmt w:val="decimal"/>
        <w:lvlText w:val="%1."/>
        <w:legacy w:legacy="1" w:legacySpace="0" w:legacyIndent="360"/>
        <w:lvlJc w:val="left"/>
        <w:pPr>
          <w:ind w:left="360" w:hanging="360"/>
        </w:pPr>
      </w:lvl>
    </w:lvlOverride>
  </w:num>
  <w:num w:numId="5" w16cid:durableId="604532534">
    <w:abstractNumId w:val="19"/>
    <w:lvlOverride w:ilvl="0">
      <w:lvl w:ilvl="0">
        <w:start w:val="1"/>
        <w:numFmt w:val="decimal"/>
        <w:lvlText w:val="%1."/>
        <w:legacy w:legacy="1" w:legacySpace="0" w:legacyIndent="360"/>
        <w:lvlJc w:val="left"/>
        <w:pPr>
          <w:ind w:left="360" w:hanging="360"/>
        </w:pPr>
      </w:lvl>
    </w:lvlOverride>
  </w:num>
  <w:num w:numId="6" w16cid:durableId="934020411">
    <w:abstractNumId w:val="19"/>
    <w:lvlOverride w:ilvl="0">
      <w:lvl w:ilvl="0">
        <w:start w:val="1"/>
        <w:numFmt w:val="decimal"/>
        <w:lvlText w:val="%1."/>
        <w:legacy w:legacy="1" w:legacySpace="0" w:legacyIndent="360"/>
        <w:lvlJc w:val="left"/>
        <w:pPr>
          <w:ind w:left="360" w:hanging="360"/>
        </w:pPr>
      </w:lvl>
    </w:lvlOverride>
  </w:num>
  <w:num w:numId="7" w16cid:durableId="1738044997">
    <w:abstractNumId w:val="19"/>
    <w:lvlOverride w:ilvl="0">
      <w:lvl w:ilvl="0">
        <w:start w:val="1"/>
        <w:numFmt w:val="decimal"/>
        <w:lvlText w:val="%1."/>
        <w:legacy w:legacy="1" w:legacySpace="0" w:legacyIndent="360"/>
        <w:lvlJc w:val="left"/>
        <w:pPr>
          <w:ind w:left="360" w:hanging="360"/>
        </w:pPr>
      </w:lvl>
    </w:lvlOverride>
  </w:num>
  <w:num w:numId="8" w16cid:durableId="350184904">
    <w:abstractNumId w:val="19"/>
    <w:lvlOverride w:ilvl="0">
      <w:lvl w:ilvl="0">
        <w:start w:val="1"/>
        <w:numFmt w:val="decimal"/>
        <w:lvlText w:val="%1."/>
        <w:legacy w:legacy="1" w:legacySpace="0" w:legacyIndent="360"/>
        <w:lvlJc w:val="left"/>
        <w:pPr>
          <w:ind w:left="360" w:hanging="360"/>
        </w:pPr>
      </w:lvl>
    </w:lvlOverride>
  </w:num>
  <w:num w:numId="9" w16cid:durableId="1794399448">
    <w:abstractNumId w:val="19"/>
    <w:lvlOverride w:ilvl="0">
      <w:lvl w:ilvl="0">
        <w:start w:val="1"/>
        <w:numFmt w:val="decimal"/>
        <w:lvlText w:val="%1."/>
        <w:legacy w:legacy="1" w:legacySpace="0" w:legacyIndent="360"/>
        <w:lvlJc w:val="left"/>
        <w:pPr>
          <w:ind w:left="360" w:hanging="360"/>
        </w:pPr>
      </w:lvl>
    </w:lvlOverride>
  </w:num>
  <w:num w:numId="10" w16cid:durableId="132524581">
    <w:abstractNumId w:val="19"/>
    <w:lvlOverride w:ilvl="0">
      <w:lvl w:ilvl="0">
        <w:start w:val="1"/>
        <w:numFmt w:val="decimal"/>
        <w:lvlText w:val="%1."/>
        <w:legacy w:legacy="1" w:legacySpace="0" w:legacyIndent="360"/>
        <w:lvlJc w:val="left"/>
        <w:pPr>
          <w:ind w:left="360" w:hanging="360"/>
        </w:pPr>
      </w:lvl>
    </w:lvlOverride>
  </w:num>
  <w:num w:numId="11" w16cid:durableId="129369255">
    <w:abstractNumId w:val="9"/>
    <w:lvlOverride w:ilvl="0">
      <w:lvl w:ilvl="0">
        <w:start w:val="1"/>
        <w:numFmt w:val="bullet"/>
        <w:lvlText w:val=""/>
        <w:legacy w:legacy="1" w:legacySpace="0" w:legacyIndent="360"/>
        <w:lvlJc w:val="left"/>
        <w:pPr>
          <w:ind w:left="720" w:hanging="360"/>
        </w:pPr>
        <w:rPr>
          <w:rFonts w:ascii="Symbol" w:hAnsi="Symbol" w:hint="default"/>
        </w:rPr>
      </w:lvl>
    </w:lvlOverride>
  </w:num>
  <w:num w:numId="12" w16cid:durableId="593904812">
    <w:abstractNumId w:val="22"/>
  </w:num>
  <w:num w:numId="13" w16cid:durableId="1041590063">
    <w:abstractNumId w:val="20"/>
  </w:num>
  <w:num w:numId="14" w16cid:durableId="814377911">
    <w:abstractNumId w:val="23"/>
  </w:num>
  <w:num w:numId="15" w16cid:durableId="303126948">
    <w:abstractNumId w:val="17"/>
  </w:num>
  <w:num w:numId="16" w16cid:durableId="1075710377">
    <w:abstractNumId w:val="11"/>
  </w:num>
  <w:num w:numId="17" w16cid:durableId="1219508740">
    <w:abstractNumId w:val="13"/>
  </w:num>
  <w:num w:numId="18" w16cid:durableId="1497722489">
    <w:abstractNumId w:val="13"/>
    <w:lvlOverride w:ilvl="0">
      <w:lvl w:ilvl="0">
        <w:start w:val="1"/>
        <w:numFmt w:val="decimal"/>
        <w:lvlText w:val="%1."/>
        <w:legacy w:legacy="1" w:legacySpace="0" w:legacyIndent="360"/>
        <w:lvlJc w:val="left"/>
        <w:pPr>
          <w:ind w:left="1080" w:hanging="360"/>
        </w:pPr>
      </w:lvl>
    </w:lvlOverride>
  </w:num>
  <w:num w:numId="19" w16cid:durableId="2004821567">
    <w:abstractNumId w:val="13"/>
    <w:lvlOverride w:ilvl="0">
      <w:lvl w:ilvl="0">
        <w:start w:val="1"/>
        <w:numFmt w:val="decimal"/>
        <w:lvlText w:val="%1."/>
        <w:legacy w:legacy="1" w:legacySpace="0" w:legacyIndent="360"/>
        <w:lvlJc w:val="left"/>
        <w:pPr>
          <w:ind w:left="1440" w:hanging="360"/>
        </w:pPr>
      </w:lvl>
    </w:lvlOverride>
  </w:num>
  <w:num w:numId="20" w16cid:durableId="2068719489">
    <w:abstractNumId w:val="13"/>
    <w:lvlOverride w:ilvl="0">
      <w:lvl w:ilvl="0">
        <w:start w:val="1"/>
        <w:numFmt w:val="decimal"/>
        <w:lvlText w:val="%1."/>
        <w:legacy w:legacy="1" w:legacySpace="0" w:legacyIndent="360"/>
        <w:lvlJc w:val="left"/>
        <w:pPr>
          <w:ind w:left="1800" w:hanging="360"/>
        </w:pPr>
      </w:lvl>
    </w:lvlOverride>
  </w:num>
  <w:num w:numId="21" w16cid:durableId="1179348536">
    <w:abstractNumId w:val="13"/>
    <w:lvlOverride w:ilvl="0">
      <w:lvl w:ilvl="0">
        <w:start w:val="1"/>
        <w:numFmt w:val="decimal"/>
        <w:lvlText w:val="%1."/>
        <w:legacy w:legacy="1" w:legacySpace="0" w:legacyIndent="360"/>
        <w:lvlJc w:val="left"/>
        <w:pPr>
          <w:ind w:left="2160" w:hanging="360"/>
        </w:pPr>
      </w:lvl>
    </w:lvlOverride>
  </w:num>
  <w:num w:numId="22" w16cid:durableId="554857678">
    <w:abstractNumId w:val="21"/>
  </w:num>
  <w:num w:numId="23" w16cid:durableId="1537615674">
    <w:abstractNumId w:val="21"/>
    <w:lvlOverride w:ilvl="0">
      <w:lvl w:ilvl="0">
        <w:start w:val="1"/>
        <w:numFmt w:val="decimal"/>
        <w:pStyle w:val="ListNumber"/>
        <w:lvlText w:val="%1."/>
        <w:legacy w:legacy="1" w:legacySpace="0" w:legacyIndent="360"/>
        <w:lvlJc w:val="left"/>
        <w:pPr>
          <w:ind w:left="720" w:hanging="360"/>
        </w:pPr>
      </w:lvl>
    </w:lvlOverride>
  </w:num>
  <w:num w:numId="24" w16cid:durableId="479733020">
    <w:abstractNumId w:val="21"/>
    <w:lvlOverride w:ilvl="0">
      <w:lvl w:ilvl="0">
        <w:start w:val="1"/>
        <w:numFmt w:val="decimal"/>
        <w:pStyle w:val="ListNumber"/>
        <w:lvlText w:val="%1."/>
        <w:legacy w:legacy="1" w:legacySpace="0" w:legacyIndent="360"/>
        <w:lvlJc w:val="left"/>
        <w:pPr>
          <w:ind w:left="720" w:hanging="360"/>
        </w:pPr>
      </w:lvl>
    </w:lvlOverride>
  </w:num>
  <w:num w:numId="25" w16cid:durableId="1840005340">
    <w:abstractNumId w:val="21"/>
    <w:lvlOverride w:ilvl="0">
      <w:lvl w:ilvl="0">
        <w:start w:val="1"/>
        <w:numFmt w:val="decimal"/>
        <w:pStyle w:val="ListNumber"/>
        <w:lvlText w:val="%1."/>
        <w:legacy w:legacy="1" w:legacySpace="0" w:legacyIndent="360"/>
        <w:lvlJc w:val="left"/>
        <w:pPr>
          <w:ind w:left="720" w:hanging="360"/>
        </w:pPr>
      </w:lvl>
    </w:lvlOverride>
  </w:num>
  <w:num w:numId="26" w16cid:durableId="1815949375">
    <w:abstractNumId w:val="21"/>
    <w:lvlOverride w:ilvl="0">
      <w:lvl w:ilvl="0">
        <w:start w:val="1"/>
        <w:numFmt w:val="decimal"/>
        <w:pStyle w:val="ListNumber"/>
        <w:lvlText w:val="%1."/>
        <w:legacy w:legacy="1" w:legacySpace="0" w:legacyIndent="360"/>
        <w:lvlJc w:val="left"/>
        <w:pPr>
          <w:ind w:left="720" w:hanging="360"/>
        </w:pPr>
      </w:lvl>
    </w:lvlOverride>
  </w:num>
  <w:num w:numId="27" w16cid:durableId="568275158">
    <w:abstractNumId w:val="21"/>
    <w:lvlOverride w:ilvl="0">
      <w:lvl w:ilvl="0">
        <w:start w:val="1"/>
        <w:numFmt w:val="decimal"/>
        <w:pStyle w:val="ListNumber"/>
        <w:lvlText w:val="%1."/>
        <w:legacy w:legacy="1" w:legacySpace="0" w:legacyIndent="360"/>
        <w:lvlJc w:val="left"/>
        <w:pPr>
          <w:ind w:left="720" w:hanging="360"/>
        </w:pPr>
      </w:lvl>
    </w:lvlOverride>
  </w:num>
  <w:num w:numId="28" w16cid:durableId="748775903">
    <w:abstractNumId w:val="21"/>
    <w:lvlOverride w:ilvl="0">
      <w:lvl w:ilvl="0">
        <w:start w:val="1"/>
        <w:numFmt w:val="decimal"/>
        <w:pStyle w:val="ListNumber"/>
        <w:lvlText w:val="%1."/>
        <w:legacy w:legacy="1" w:legacySpace="0" w:legacyIndent="360"/>
        <w:lvlJc w:val="left"/>
        <w:pPr>
          <w:ind w:left="720" w:hanging="360"/>
        </w:pPr>
      </w:lvl>
    </w:lvlOverride>
  </w:num>
  <w:num w:numId="29" w16cid:durableId="1310207660">
    <w:abstractNumId w:val="21"/>
    <w:lvlOverride w:ilvl="0">
      <w:lvl w:ilvl="0">
        <w:start w:val="1"/>
        <w:numFmt w:val="decimal"/>
        <w:pStyle w:val="ListNumber"/>
        <w:lvlText w:val="%1."/>
        <w:legacy w:legacy="1" w:legacySpace="0" w:legacyIndent="360"/>
        <w:lvlJc w:val="left"/>
        <w:pPr>
          <w:ind w:left="720" w:hanging="360"/>
        </w:pPr>
      </w:lvl>
    </w:lvlOverride>
  </w:num>
  <w:num w:numId="30" w16cid:durableId="862402577">
    <w:abstractNumId w:val="21"/>
    <w:lvlOverride w:ilvl="0">
      <w:lvl w:ilvl="0">
        <w:start w:val="1"/>
        <w:numFmt w:val="decimal"/>
        <w:pStyle w:val="ListNumber"/>
        <w:lvlText w:val="%1."/>
        <w:legacy w:legacy="1" w:legacySpace="0" w:legacyIndent="360"/>
        <w:lvlJc w:val="left"/>
        <w:pPr>
          <w:ind w:left="720" w:hanging="360"/>
        </w:pPr>
      </w:lvl>
    </w:lvlOverride>
  </w:num>
  <w:num w:numId="31" w16cid:durableId="550575351">
    <w:abstractNumId w:val="21"/>
    <w:lvlOverride w:ilvl="0">
      <w:lvl w:ilvl="0">
        <w:start w:val="1"/>
        <w:numFmt w:val="decimal"/>
        <w:pStyle w:val="ListNumber"/>
        <w:lvlText w:val="%1."/>
        <w:legacy w:legacy="1" w:legacySpace="0" w:legacyIndent="360"/>
        <w:lvlJc w:val="left"/>
        <w:pPr>
          <w:ind w:left="720" w:hanging="360"/>
        </w:pPr>
      </w:lvl>
    </w:lvlOverride>
  </w:num>
  <w:num w:numId="32" w16cid:durableId="1936589037">
    <w:abstractNumId w:val="8"/>
  </w:num>
  <w:num w:numId="33" w16cid:durableId="577134707">
    <w:abstractNumId w:val="7"/>
  </w:num>
  <w:num w:numId="34" w16cid:durableId="1910574302">
    <w:abstractNumId w:val="6"/>
  </w:num>
  <w:num w:numId="35" w16cid:durableId="1179277937">
    <w:abstractNumId w:val="5"/>
  </w:num>
  <w:num w:numId="36" w16cid:durableId="1849520045">
    <w:abstractNumId w:val="4"/>
  </w:num>
  <w:num w:numId="37" w16cid:durableId="74209057">
    <w:abstractNumId w:val="3"/>
  </w:num>
  <w:num w:numId="38" w16cid:durableId="1421558423">
    <w:abstractNumId w:val="2"/>
  </w:num>
  <w:num w:numId="39" w16cid:durableId="1736704088">
    <w:abstractNumId w:val="1"/>
  </w:num>
  <w:num w:numId="40" w16cid:durableId="1311642098">
    <w:abstractNumId w:val="0"/>
  </w:num>
  <w:num w:numId="41" w16cid:durableId="1540359412">
    <w:abstractNumId w:val="16"/>
  </w:num>
  <w:num w:numId="42" w16cid:durableId="1210609022">
    <w:abstractNumId w:val="18"/>
  </w:num>
  <w:num w:numId="43" w16cid:durableId="1679581108">
    <w:abstractNumId w:val="15"/>
  </w:num>
  <w:num w:numId="44" w16cid:durableId="852230757">
    <w:abstractNumId w:val="12"/>
  </w:num>
  <w:num w:numId="45" w16cid:durableId="1863471493">
    <w:abstractNumId w:val="14"/>
  </w:num>
  <w:num w:numId="46" w16cid:durableId="8538859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33"/>
    <w:rsid w:val="00021FD7"/>
    <w:rsid w:val="00077E2D"/>
    <w:rsid w:val="000952D6"/>
    <w:rsid w:val="000A2AF9"/>
    <w:rsid w:val="000B6240"/>
    <w:rsid w:val="000D2904"/>
    <w:rsid w:val="001147F3"/>
    <w:rsid w:val="0014789F"/>
    <w:rsid w:val="00151CCA"/>
    <w:rsid w:val="001553A7"/>
    <w:rsid w:val="00157E0C"/>
    <w:rsid w:val="00165DC8"/>
    <w:rsid w:val="001669A4"/>
    <w:rsid w:val="00174F1C"/>
    <w:rsid w:val="001A2874"/>
    <w:rsid w:val="001A4171"/>
    <w:rsid w:val="001D69B9"/>
    <w:rsid w:val="002011DC"/>
    <w:rsid w:val="00206543"/>
    <w:rsid w:val="002100F7"/>
    <w:rsid w:val="0021033D"/>
    <w:rsid w:val="00210D0B"/>
    <w:rsid w:val="00217C33"/>
    <w:rsid w:val="00223EC2"/>
    <w:rsid w:val="0024502A"/>
    <w:rsid w:val="00245734"/>
    <w:rsid w:val="00263D96"/>
    <w:rsid w:val="002647F4"/>
    <w:rsid w:val="00287BA3"/>
    <w:rsid w:val="00290139"/>
    <w:rsid w:val="002A049B"/>
    <w:rsid w:val="002A1E60"/>
    <w:rsid w:val="002A2D29"/>
    <w:rsid w:val="00301C7B"/>
    <w:rsid w:val="00306A9B"/>
    <w:rsid w:val="00330C5F"/>
    <w:rsid w:val="00375CBA"/>
    <w:rsid w:val="003779AD"/>
    <w:rsid w:val="00391EEC"/>
    <w:rsid w:val="003B75B4"/>
    <w:rsid w:val="003C222E"/>
    <w:rsid w:val="00402563"/>
    <w:rsid w:val="0042074A"/>
    <w:rsid w:val="00422E6E"/>
    <w:rsid w:val="00423B6C"/>
    <w:rsid w:val="00431387"/>
    <w:rsid w:val="004327EC"/>
    <w:rsid w:val="00442C18"/>
    <w:rsid w:val="00447DA8"/>
    <w:rsid w:val="00457B8B"/>
    <w:rsid w:val="0046020C"/>
    <w:rsid w:val="00466AA1"/>
    <w:rsid w:val="0046701E"/>
    <w:rsid w:val="00470D2F"/>
    <w:rsid w:val="004772F9"/>
    <w:rsid w:val="0048237A"/>
    <w:rsid w:val="004857F0"/>
    <w:rsid w:val="00487910"/>
    <w:rsid w:val="00492611"/>
    <w:rsid w:val="0049288B"/>
    <w:rsid w:val="004B12AD"/>
    <w:rsid w:val="004B5DB3"/>
    <w:rsid w:val="004C70E8"/>
    <w:rsid w:val="004F2094"/>
    <w:rsid w:val="00502437"/>
    <w:rsid w:val="0052142B"/>
    <w:rsid w:val="005344D0"/>
    <w:rsid w:val="00544357"/>
    <w:rsid w:val="00596D7B"/>
    <w:rsid w:val="005D5305"/>
    <w:rsid w:val="005D6075"/>
    <w:rsid w:val="00610725"/>
    <w:rsid w:val="0063264F"/>
    <w:rsid w:val="0064756B"/>
    <w:rsid w:val="006715A6"/>
    <w:rsid w:val="0067181D"/>
    <w:rsid w:val="0068756D"/>
    <w:rsid w:val="00687F7B"/>
    <w:rsid w:val="006A26AB"/>
    <w:rsid w:val="006D42D5"/>
    <w:rsid w:val="006E41E7"/>
    <w:rsid w:val="006F3AC7"/>
    <w:rsid w:val="006F4EEA"/>
    <w:rsid w:val="00700D19"/>
    <w:rsid w:val="007710D7"/>
    <w:rsid w:val="007724C8"/>
    <w:rsid w:val="0077352D"/>
    <w:rsid w:val="00783DD6"/>
    <w:rsid w:val="0079299D"/>
    <w:rsid w:val="007C5081"/>
    <w:rsid w:val="007E162D"/>
    <w:rsid w:val="007F3533"/>
    <w:rsid w:val="007F4656"/>
    <w:rsid w:val="00812C37"/>
    <w:rsid w:val="0082314A"/>
    <w:rsid w:val="00824375"/>
    <w:rsid w:val="00830CDF"/>
    <w:rsid w:val="00840755"/>
    <w:rsid w:val="00877750"/>
    <w:rsid w:val="00890232"/>
    <w:rsid w:val="00890748"/>
    <w:rsid w:val="008938E3"/>
    <w:rsid w:val="00894766"/>
    <w:rsid w:val="0089602B"/>
    <w:rsid w:val="008964F9"/>
    <w:rsid w:val="008C563C"/>
    <w:rsid w:val="008D558D"/>
    <w:rsid w:val="008D648B"/>
    <w:rsid w:val="008F79A8"/>
    <w:rsid w:val="009029DB"/>
    <w:rsid w:val="00904EFF"/>
    <w:rsid w:val="0093359A"/>
    <w:rsid w:val="009362E2"/>
    <w:rsid w:val="00950DC4"/>
    <w:rsid w:val="00966460"/>
    <w:rsid w:val="00966FEF"/>
    <w:rsid w:val="00980D6B"/>
    <w:rsid w:val="00983E67"/>
    <w:rsid w:val="009B0479"/>
    <w:rsid w:val="009C67A8"/>
    <w:rsid w:val="009D6E5C"/>
    <w:rsid w:val="009E2479"/>
    <w:rsid w:val="009E55B4"/>
    <w:rsid w:val="00A06D33"/>
    <w:rsid w:val="00A2104A"/>
    <w:rsid w:val="00A43B71"/>
    <w:rsid w:val="00A4715B"/>
    <w:rsid w:val="00A5596C"/>
    <w:rsid w:val="00A72337"/>
    <w:rsid w:val="00A907E0"/>
    <w:rsid w:val="00AA3BE4"/>
    <w:rsid w:val="00AC43AA"/>
    <w:rsid w:val="00AD2FC9"/>
    <w:rsid w:val="00B00974"/>
    <w:rsid w:val="00B0577B"/>
    <w:rsid w:val="00B145F7"/>
    <w:rsid w:val="00B1490E"/>
    <w:rsid w:val="00B203D9"/>
    <w:rsid w:val="00B34612"/>
    <w:rsid w:val="00B3641D"/>
    <w:rsid w:val="00B45FA5"/>
    <w:rsid w:val="00B66549"/>
    <w:rsid w:val="00B8300A"/>
    <w:rsid w:val="00B8319D"/>
    <w:rsid w:val="00B965E4"/>
    <w:rsid w:val="00BC3B12"/>
    <w:rsid w:val="00BC74AA"/>
    <w:rsid w:val="00BD2B8F"/>
    <w:rsid w:val="00BE2355"/>
    <w:rsid w:val="00BE62E6"/>
    <w:rsid w:val="00BF5A0F"/>
    <w:rsid w:val="00C050EF"/>
    <w:rsid w:val="00C257D5"/>
    <w:rsid w:val="00C40253"/>
    <w:rsid w:val="00C45FF4"/>
    <w:rsid w:val="00C61586"/>
    <w:rsid w:val="00C62C76"/>
    <w:rsid w:val="00C63190"/>
    <w:rsid w:val="00CB1FCD"/>
    <w:rsid w:val="00CE1B7F"/>
    <w:rsid w:val="00CE305F"/>
    <w:rsid w:val="00CF4497"/>
    <w:rsid w:val="00CF5438"/>
    <w:rsid w:val="00D22BB8"/>
    <w:rsid w:val="00D25D4C"/>
    <w:rsid w:val="00D35557"/>
    <w:rsid w:val="00D37371"/>
    <w:rsid w:val="00D449F3"/>
    <w:rsid w:val="00D71235"/>
    <w:rsid w:val="00D9659A"/>
    <w:rsid w:val="00DA4A13"/>
    <w:rsid w:val="00DB56B2"/>
    <w:rsid w:val="00DC0690"/>
    <w:rsid w:val="00DD4F82"/>
    <w:rsid w:val="00E225C6"/>
    <w:rsid w:val="00E3210B"/>
    <w:rsid w:val="00E56A72"/>
    <w:rsid w:val="00E6084F"/>
    <w:rsid w:val="00E707A9"/>
    <w:rsid w:val="00EA003E"/>
    <w:rsid w:val="00EB1B38"/>
    <w:rsid w:val="00ED0B5F"/>
    <w:rsid w:val="00EE7D04"/>
    <w:rsid w:val="00F006AE"/>
    <w:rsid w:val="00F05C81"/>
    <w:rsid w:val="00F23AFF"/>
    <w:rsid w:val="00F31471"/>
    <w:rsid w:val="00F338BC"/>
    <w:rsid w:val="00F71251"/>
    <w:rsid w:val="00F7179A"/>
    <w:rsid w:val="00F72526"/>
    <w:rsid w:val="00F77BD0"/>
    <w:rsid w:val="00F82BAC"/>
    <w:rsid w:val="00FE0930"/>
    <w:rsid w:val="00FF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6CC013"/>
  <w15:chartTrackingRefBased/>
  <w15:docId w15:val="{327D4EBE-29C4-4414-A9A6-123765C6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right" w:pos="8640"/>
      </w:tabs>
      <w:jc w:val="both"/>
    </w:pPr>
    <w:rPr>
      <w:rFonts w:ascii="Garamond" w:hAnsi="Garamond"/>
      <w:spacing w:val="-2"/>
      <w:sz w:val="24"/>
      <w:lang w:val="en-US" w:eastAsia="en-US"/>
    </w:rPr>
  </w:style>
  <w:style w:type="paragraph" w:styleId="Heading1">
    <w:name w:val="heading 1"/>
    <w:basedOn w:val="Normal"/>
    <w:next w:val="BodyText"/>
    <w:link w:val="Heading1Char"/>
    <w:qFormat/>
    <w:rsid w:val="00966FEF"/>
    <w:pPr>
      <w:keepNext/>
      <w:keepLines/>
      <w:pageBreakBefore/>
      <w:spacing w:after="700" w:line="360" w:lineRule="auto"/>
      <w:jc w:val="center"/>
      <w:outlineLvl w:val="0"/>
    </w:pPr>
    <w:rPr>
      <w:caps/>
      <w:spacing w:val="10"/>
      <w:kern w:val="28"/>
    </w:rPr>
  </w:style>
  <w:style w:type="paragraph" w:styleId="Heading2">
    <w:name w:val="heading 2"/>
    <w:basedOn w:val="Normal"/>
    <w:next w:val="BodyText"/>
    <w:link w:val="Heading2Char"/>
    <w:qFormat/>
    <w:rsid w:val="00966FEF"/>
    <w:pPr>
      <w:keepNext/>
      <w:pageBreakBefore/>
      <w:spacing w:after="560"/>
      <w:jc w:val="center"/>
      <w:outlineLvl w:val="1"/>
    </w:pPr>
    <w:rPr>
      <w:i/>
      <w:spacing w:val="70"/>
      <w:sz w:val="22"/>
    </w:rPr>
  </w:style>
  <w:style w:type="paragraph" w:styleId="Heading3">
    <w:name w:val="heading 3"/>
    <w:basedOn w:val="Normal"/>
    <w:next w:val="BodyText"/>
    <w:qFormat/>
    <w:rsid w:val="00966FEF"/>
    <w:pPr>
      <w:keepNext/>
      <w:keepLines/>
      <w:spacing w:before="560" w:after="560"/>
      <w:jc w:val="center"/>
      <w:outlineLvl w:val="2"/>
    </w:pPr>
    <w:rPr>
      <w:caps/>
      <w:spacing w:val="2"/>
      <w:kern w:val="28"/>
    </w:rPr>
  </w:style>
  <w:style w:type="paragraph" w:styleId="Heading4">
    <w:name w:val="heading 4"/>
    <w:basedOn w:val="Normal"/>
    <w:next w:val="BodyText"/>
    <w:qFormat/>
    <w:rsid w:val="00966FEF"/>
    <w:pPr>
      <w:keepNext/>
      <w:keepLines/>
      <w:spacing w:line="360" w:lineRule="auto"/>
      <w:jc w:val="left"/>
      <w:outlineLvl w:val="3"/>
    </w:pPr>
    <w:rPr>
      <w:b/>
      <w:kern w:val="28"/>
    </w:rPr>
  </w:style>
  <w:style w:type="paragraph" w:styleId="Heading5">
    <w:name w:val="heading 5"/>
    <w:basedOn w:val="Normal"/>
    <w:next w:val="BodyText"/>
    <w:qFormat/>
    <w:pPr>
      <w:keepNext/>
      <w:spacing w:line="360" w:lineRule="auto"/>
      <w:jc w:val="center"/>
      <w:outlineLvl w:val="4"/>
    </w:pPr>
    <w:rPr>
      <w:i/>
      <w:spacing w:val="0"/>
      <w:kern w:val="28"/>
    </w:rPr>
  </w:style>
  <w:style w:type="paragraph" w:styleId="Heading6">
    <w:name w:val="heading 6"/>
    <w:basedOn w:val="Normal"/>
    <w:next w:val="BodyText"/>
    <w:qFormat/>
    <w:pPr>
      <w:keepNext/>
      <w:spacing w:before="120" w:after="80"/>
      <w:jc w:val="center"/>
      <w:outlineLvl w:val="5"/>
    </w:pPr>
    <w:rPr>
      <w:smallCaps/>
      <w:spacing w:val="20"/>
      <w:kern w:val="28"/>
    </w:rPr>
  </w:style>
  <w:style w:type="paragraph" w:styleId="Heading7">
    <w:name w:val="heading 7"/>
    <w:basedOn w:val="Normal"/>
    <w:next w:val="BodyText"/>
    <w:qFormat/>
    <w:pPr>
      <w:keepNext/>
      <w:spacing w:before="80" w:after="60"/>
      <w:outlineLvl w:val="6"/>
    </w:pPr>
    <w:rPr>
      <w:caps/>
      <w:spacing w:val="0"/>
      <w:kern w:val="28"/>
    </w:rPr>
  </w:style>
  <w:style w:type="paragraph" w:styleId="Heading8">
    <w:name w:val="heading 8"/>
    <w:basedOn w:val="Normal"/>
    <w:next w:val="BodyText"/>
    <w:qFormat/>
    <w:pPr>
      <w:keepNext/>
      <w:spacing w:line="360" w:lineRule="auto"/>
      <w:jc w:val="center"/>
      <w:outlineLvl w:val="7"/>
    </w:pPr>
    <w:rPr>
      <w:kern w:val="28"/>
    </w:rPr>
  </w:style>
  <w:style w:type="paragraph" w:styleId="Heading9">
    <w:name w:val="heading 9"/>
    <w:basedOn w:val="Normal"/>
    <w:next w:val="BodyText"/>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80" w:line="360" w:lineRule="auto"/>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uthor">
    <w:name w:val="Author"/>
    <w:basedOn w:val="BodyText"/>
    <w:pPr>
      <w:spacing w:after="0" w:line="480" w:lineRule="auto"/>
      <w:jc w:val="center"/>
    </w:pPr>
  </w:style>
  <w:style w:type="paragraph" w:styleId="Bibliography">
    <w:name w:val="Bibliography"/>
    <w:basedOn w:val="BodyText"/>
    <w:rsid w:val="00FE0930"/>
    <w:pPr>
      <w:spacing w:after="0" w:line="240" w:lineRule="auto"/>
      <w:ind w:left="360" w:hanging="360"/>
      <w:jc w:val="left"/>
    </w:pPr>
  </w:style>
  <w:style w:type="paragraph" w:styleId="Header">
    <w:name w:val="header"/>
    <w:basedOn w:val="Normal"/>
    <w:rsid w:val="00DA4A13"/>
    <w:pPr>
      <w:tabs>
        <w:tab w:val="center" w:pos="4320"/>
      </w:tabs>
    </w:pPr>
  </w:style>
  <w:style w:type="paragraph" w:customStyle="1" w:styleId="Professor">
    <w:name w:val="Professor"/>
    <w:basedOn w:val="Normal"/>
    <w:rsid w:val="00F006AE"/>
    <w:pPr>
      <w:tabs>
        <w:tab w:val="clear" w:pos="8640"/>
        <w:tab w:val="left" w:pos="5040"/>
      </w:tabs>
      <w:spacing w:after="560"/>
      <w:jc w:val="center"/>
    </w:pPr>
  </w:style>
  <w:style w:type="paragraph" w:styleId="Caption">
    <w:name w:val="caption"/>
    <w:basedOn w:val="Normal"/>
    <w:next w:val="BodyText"/>
    <w:qFormat/>
    <w:pPr>
      <w:spacing w:after="560"/>
      <w:ind w:left="1920" w:right="1920"/>
    </w:pPr>
    <w:rPr>
      <w:spacing w:val="0"/>
      <w:sz w:val="18"/>
    </w:rPr>
  </w:style>
  <w:style w:type="paragraph" w:styleId="Date">
    <w:name w:val="Date"/>
    <w:basedOn w:val="BodyText"/>
    <w:pPr>
      <w:spacing w:after="560"/>
      <w:jc w:val="center"/>
    </w:pPr>
  </w:style>
  <w:style w:type="paragraph" w:customStyle="1" w:styleId="InformationLines">
    <w:name w:val="Information Lines"/>
    <w:basedOn w:val="Normal"/>
    <w:link w:val="InformationLinesChar"/>
    <w:rsid w:val="00217C33"/>
    <w:pPr>
      <w:tabs>
        <w:tab w:val="clear" w:pos="8640"/>
        <w:tab w:val="right" w:leader="underscore" w:pos="7445"/>
      </w:tabs>
      <w:spacing w:line="360" w:lineRule="auto"/>
      <w:ind w:left="1440" w:right="72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tabs>
        <w:tab w:val="center" w:pos="4320"/>
      </w:tabs>
      <w:jc w:val="center"/>
    </w:pPr>
  </w:style>
  <w:style w:type="character" w:customStyle="1" w:styleId="Heading2Char">
    <w:name w:val="Heading 2 Char"/>
    <w:link w:val="Heading2"/>
    <w:rsid w:val="00330C5F"/>
    <w:rPr>
      <w:rFonts w:ascii="Garamond" w:hAnsi="Garamond"/>
      <w:i/>
      <w:spacing w:val="70"/>
      <w:sz w:val="22"/>
      <w:lang w:val="en-US" w:eastAsia="en-US"/>
    </w:rPr>
  </w:style>
  <w:style w:type="character" w:styleId="FootnoteReference">
    <w:name w:val="footnote reference"/>
    <w:semiHidden/>
    <w:rPr>
      <w:vertAlign w:val="superscript"/>
    </w:rPr>
  </w:style>
  <w:style w:type="paragraph" w:styleId="FootnoteText">
    <w:name w:val="footnote text"/>
    <w:basedOn w:val="Normal"/>
    <w:semiHidden/>
    <w:rsid w:val="00966FEF"/>
    <w:pPr>
      <w:tabs>
        <w:tab w:val="left" w:pos="187"/>
      </w:tabs>
      <w:spacing w:after="120" w:line="220" w:lineRule="exact"/>
      <w:ind w:left="187" w:hanging="187"/>
    </w:pPr>
    <w:rPr>
      <w:sz w:val="18"/>
    </w:rPr>
  </w:style>
  <w:style w:type="paragraph" w:customStyle="1" w:styleId="GlossaryDefinition">
    <w:name w:val="Glossary Definition"/>
    <w:basedOn w:val="BodyText"/>
    <w:pPr>
      <w:spacing w:line="240" w:lineRule="auto"/>
    </w:pPr>
  </w:style>
  <w:style w:type="character" w:customStyle="1" w:styleId="GlossaryEntry">
    <w:name w:val="Glossary Entry"/>
    <w:rPr>
      <w:b/>
    </w:rPr>
  </w:style>
  <w:style w:type="character" w:customStyle="1" w:styleId="ListHeadings">
    <w:name w:val="List Headings"/>
    <w:rsid w:val="00966FEF"/>
    <w:rPr>
      <w:i/>
      <w:iCs/>
    </w:rPr>
  </w:style>
  <w:style w:type="paragraph" w:styleId="Index1">
    <w:name w:val="index 1"/>
    <w:basedOn w:val="Normal"/>
    <w:semiHidden/>
    <w:pPr>
      <w:tabs>
        <w:tab w:val="right" w:leader="dot" w:pos="3960"/>
      </w:tabs>
      <w:ind w:left="720" w:hanging="720"/>
      <w:jc w:val="left"/>
    </w:pPr>
    <w:rPr>
      <w:sz w:val="20"/>
    </w:rPr>
  </w:style>
  <w:style w:type="paragraph" w:styleId="Index2">
    <w:name w:val="index 2"/>
    <w:basedOn w:val="Normal"/>
    <w:semiHidden/>
    <w:pPr>
      <w:tabs>
        <w:tab w:val="right" w:leader="dot" w:pos="3960"/>
      </w:tabs>
      <w:ind w:left="900" w:hanging="720"/>
      <w:jc w:val="left"/>
    </w:pPr>
    <w:rPr>
      <w:sz w:val="20"/>
    </w:rPr>
  </w:style>
  <w:style w:type="paragraph" w:styleId="Index3">
    <w:name w:val="index 3"/>
    <w:basedOn w:val="Normal"/>
    <w:semiHidden/>
    <w:pPr>
      <w:tabs>
        <w:tab w:val="right" w:leader="dot" w:pos="3960"/>
      </w:tabs>
      <w:ind w:left="1080" w:hanging="720"/>
    </w:pPr>
    <w:rPr>
      <w:spacing w:val="0"/>
      <w:sz w:val="20"/>
    </w:rPr>
  </w:style>
  <w:style w:type="paragraph" w:styleId="Index4">
    <w:name w:val="index 4"/>
    <w:basedOn w:val="Normal"/>
    <w:semiHidden/>
    <w:pPr>
      <w:tabs>
        <w:tab w:val="right" w:leader="dot" w:pos="3960"/>
      </w:tabs>
      <w:ind w:left="1080" w:hanging="720"/>
    </w:pPr>
    <w:rPr>
      <w:i/>
      <w:spacing w:val="0"/>
      <w:sz w:val="20"/>
    </w:rPr>
  </w:style>
  <w:style w:type="paragraph" w:styleId="Index5">
    <w:name w:val="index 5"/>
    <w:basedOn w:val="Normal"/>
    <w:semiHidden/>
    <w:pPr>
      <w:tabs>
        <w:tab w:val="right" w:leader="dot" w:pos="3960"/>
      </w:tabs>
      <w:ind w:left="1080" w:hanging="720"/>
    </w:pPr>
    <w:rPr>
      <w:i/>
      <w:spacing w:val="0"/>
      <w:sz w:val="20"/>
    </w:rPr>
  </w:style>
  <w:style w:type="paragraph" w:styleId="IndexHeading">
    <w:name w:val="index heading"/>
    <w:basedOn w:val="Normal"/>
    <w:next w:val="Index1"/>
    <w:semiHidden/>
    <w:pPr>
      <w:keepNext/>
      <w:spacing w:before="280"/>
    </w:pPr>
    <w:rPr>
      <w:kern w:val="28"/>
      <w:sz w:val="27"/>
    </w:rPr>
  </w:style>
  <w:style w:type="paragraph" w:styleId="ListNumber">
    <w:name w:val="List Number"/>
    <w:basedOn w:val="Normal"/>
    <w:rsid w:val="00966FEF"/>
    <w:pPr>
      <w:numPr>
        <w:numId w:val="23"/>
      </w:numPr>
      <w:tabs>
        <w:tab w:val="clear" w:pos="8640"/>
        <w:tab w:val="right" w:leader="dot" w:pos="7440"/>
      </w:tabs>
      <w:spacing w:line="360" w:lineRule="auto"/>
    </w:pPr>
  </w:style>
  <w:style w:type="paragraph" w:styleId="MacroText">
    <w:name w:val="macro"/>
    <w:basedOn w:val="BodyText"/>
    <w:semiHidden/>
    <w:pPr>
      <w:spacing w:after="120" w:line="240" w:lineRule="auto"/>
    </w:pPr>
    <w:rPr>
      <w:rFonts w:ascii="Courier New" w:hAnsi="Courier New"/>
    </w:rPr>
  </w:style>
  <w:style w:type="character" w:styleId="PageNumber">
    <w:name w:val="page number"/>
  </w:style>
  <w:style w:type="paragraph" w:styleId="Subtitle">
    <w:name w:val="Subtitle"/>
    <w:basedOn w:val="Title"/>
    <w:next w:val="BodyText"/>
    <w:qFormat/>
    <w:pPr>
      <w:spacing w:after="0" w:line="480" w:lineRule="auto"/>
    </w:pPr>
    <w:rPr>
      <w:caps/>
    </w:rPr>
  </w:style>
  <w:style w:type="paragraph" w:styleId="Title">
    <w:name w:val="Title"/>
    <w:basedOn w:val="Normal"/>
    <w:next w:val="Subtitle"/>
    <w:qFormat/>
    <w:rsid w:val="0077352D"/>
    <w:pPr>
      <w:spacing w:after="280"/>
      <w:jc w:val="center"/>
    </w:pPr>
  </w:style>
  <w:style w:type="paragraph" w:customStyle="1" w:styleId="SubtitleCover">
    <w:name w:val="Subtitle Cover"/>
    <w:basedOn w:val="Normal"/>
    <w:next w:val="BodyText"/>
    <w:pPr>
      <w:keepNext/>
      <w:spacing w:after="560"/>
      <w:ind w:left="1800" w:right="1800"/>
      <w:jc w:val="center"/>
    </w:p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966FEF"/>
    <w:pPr>
      <w:keepNext/>
      <w:keepLines/>
      <w:spacing w:before="780" w:after="420"/>
      <w:ind w:left="1920" w:right="1920"/>
      <w:jc w:val="center"/>
    </w:pPr>
    <w:rPr>
      <w:caps/>
      <w:spacing w:val="5"/>
      <w:kern w:val="28"/>
    </w:rPr>
  </w:style>
  <w:style w:type="paragraph" w:styleId="TOAHeading">
    <w:name w:val="toa heading"/>
    <w:basedOn w:val="Normal"/>
    <w:next w:val="TableofAuthorities"/>
    <w:semiHidden/>
    <w:pPr>
      <w:keepNext/>
      <w:keepLines/>
      <w:spacing w:before="280"/>
      <w:jc w:val="left"/>
    </w:pPr>
    <w:rPr>
      <w:b/>
      <w:kern w:val="28"/>
    </w:rPr>
  </w:style>
  <w:style w:type="paragraph" w:styleId="TOC1">
    <w:name w:val="toc 1"/>
    <w:basedOn w:val="Normal"/>
    <w:semiHidden/>
    <w:pPr>
      <w:tabs>
        <w:tab w:val="clear" w:pos="8640"/>
        <w:tab w:val="right" w:leader="dot" w:pos="7440"/>
      </w:tabs>
    </w:pPr>
  </w:style>
  <w:style w:type="paragraph" w:styleId="TOC2">
    <w:name w:val="toc 2"/>
    <w:basedOn w:val="Normal"/>
    <w:semiHidden/>
    <w:pPr>
      <w:tabs>
        <w:tab w:val="clear" w:pos="8640"/>
        <w:tab w:val="right" w:leader="dot" w:pos="7440"/>
      </w:tabs>
      <w:ind w:left="360"/>
    </w:pPr>
  </w:style>
  <w:style w:type="paragraph" w:styleId="TOC3">
    <w:name w:val="toc 3"/>
    <w:basedOn w:val="Normal"/>
    <w:semiHidden/>
    <w:pPr>
      <w:tabs>
        <w:tab w:val="right" w:leader="dot" w:pos="8640"/>
      </w:tabs>
      <w:ind w:left="720"/>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customStyle="1" w:styleId="Information">
    <w:name w:val="Information"/>
    <w:basedOn w:val="Normal"/>
    <w:rsid w:val="00B34612"/>
    <w:pPr>
      <w:ind w:right="720"/>
    </w:pPr>
  </w:style>
  <w:style w:type="character" w:customStyle="1" w:styleId="InformationLinesChar">
    <w:name w:val="Information Lines Char"/>
    <w:link w:val="InformationLines"/>
    <w:rsid w:val="00217C33"/>
    <w:rPr>
      <w:rFonts w:ascii="Garamond" w:hAnsi="Garamond"/>
      <w:spacing w:val="-2"/>
      <w:sz w:val="24"/>
      <w:lang w:val="en-US" w:eastAsia="en-US" w:bidi="ar-SA"/>
    </w:rPr>
  </w:style>
  <w:style w:type="paragraph" w:customStyle="1" w:styleId="Program">
    <w:name w:val="Program"/>
    <w:basedOn w:val="Normal"/>
    <w:rsid w:val="00217C33"/>
    <w:pPr>
      <w:spacing w:before="280" w:after="560"/>
      <w:ind w:right="720"/>
    </w:pPr>
  </w:style>
  <w:style w:type="character" w:styleId="Hyperlink">
    <w:name w:val="Hyperlink"/>
    <w:rsid w:val="00C63190"/>
    <w:rPr>
      <w:color w:val="0563C1"/>
      <w:u w:val="single"/>
    </w:rPr>
  </w:style>
  <w:style w:type="character" w:styleId="UnresolvedMention">
    <w:name w:val="Unresolved Mention"/>
    <w:uiPriority w:val="99"/>
    <w:semiHidden/>
    <w:unhideWhenUsed/>
    <w:rsid w:val="00C63190"/>
    <w:rPr>
      <w:color w:val="605E5C"/>
      <w:shd w:val="clear" w:color="auto" w:fill="E1DFDD"/>
    </w:rPr>
  </w:style>
  <w:style w:type="character" w:customStyle="1" w:styleId="Heading1Char">
    <w:name w:val="Heading 1 Char"/>
    <w:link w:val="Heading1"/>
    <w:rsid w:val="00B45FA5"/>
    <w:rPr>
      <w:rFonts w:ascii="Garamond" w:hAnsi="Garamond"/>
      <w:caps/>
      <w:spacing w:val="10"/>
      <w:kern w:val="28"/>
      <w:sz w:val="24"/>
      <w:lang w:val="en-US" w:eastAsia="en-US"/>
    </w:rPr>
  </w:style>
  <w:style w:type="paragraph" w:styleId="ListParagraph">
    <w:name w:val="List Paragraph"/>
    <w:basedOn w:val="Normal"/>
    <w:uiPriority w:val="34"/>
    <w:qFormat/>
    <w:rsid w:val="004857F0"/>
    <w:pPr>
      <w:tabs>
        <w:tab w:val="clear" w:pos="8640"/>
      </w:tabs>
      <w:spacing w:after="160" w:line="259" w:lineRule="auto"/>
      <w:ind w:left="720"/>
      <w:contextualSpacing/>
      <w:jc w:val="left"/>
    </w:pPr>
    <w:rPr>
      <w:rFonts w:ascii="Calibri" w:eastAsia="Calibri" w:hAnsi="Calibri"/>
      <w:spacing w:val="0"/>
      <w:sz w:val="22"/>
      <w:szCs w:val="22"/>
      <w:lang w:val="en-IN"/>
    </w:rPr>
  </w:style>
  <w:style w:type="character" w:customStyle="1" w:styleId="BodyTextChar">
    <w:name w:val="Body Text Char"/>
    <w:link w:val="BodyText"/>
    <w:rsid w:val="004857F0"/>
    <w:rPr>
      <w:rFonts w:ascii="Garamond" w:hAnsi="Garamond"/>
      <w:spacing w:val="-2"/>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9721">
      <w:bodyDiv w:val="1"/>
      <w:marLeft w:val="0"/>
      <w:marRight w:val="0"/>
      <w:marTop w:val="0"/>
      <w:marBottom w:val="0"/>
      <w:divBdr>
        <w:top w:val="none" w:sz="0" w:space="0" w:color="auto"/>
        <w:left w:val="none" w:sz="0" w:space="0" w:color="auto"/>
        <w:bottom w:val="none" w:sz="0" w:space="0" w:color="auto"/>
        <w:right w:val="none" w:sz="0" w:space="0" w:color="auto"/>
      </w:divBdr>
      <w:divsChild>
        <w:div w:id="2127461758">
          <w:marLeft w:val="0"/>
          <w:marRight w:val="0"/>
          <w:marTop w:val="0"/>
          <w:marBottom w:val="0"/>
          <w:divBdr>
            <w:top w:val="none" w:sz="0" w:space="0" w:color="auto"/>
            <w:left w:val="none" w:sz="0" w:space="0" w:color="auto"/>
            <w:bottom w:val="none" w:sz="0" w:space="0" w:color="auto"/>
            <w:right w:val="none" w:sz="0" w:space="0" w:color="auto"/>
          </w:divBdr>
          <w:divsChild>
            <w:div w:id="2166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2970">
      <w:bodyDiv w:val="1"/>
      <w:marLeft w:val="0"/>
      <w:marRight w:val="0"/>
      <w:marTop w:val="0"/>
      <w:marBottom w:val="0"/>
      <w:divBdr>
        <w:top w:val="none" w:sz="0" w:space="0" w:color="auto"/>
        <w:left w:val="none" w:sz="0" w:space="0" w:color="auto"/>
        <w:bottom w:val="none" w:sz="0" w:space="0" w:color="auto"/>
        <w:right w:val="none" w:sz="0" w:space="0" w:color="auto"/>
      </w:divBdr>
      <w:divsChild>
        <w:div w:id="1596981647">
          <w:marLeft w:val="0"/>
          <w:marRight w:val="0"/>
          <w:marTop w:val="0"/>
          <w:marBottom w:val="0"/>
          <w:divBdr>
            <w:top w:val="none" w:sz="0" w:space="0" w:color="auto"/>
            <w:left w:val="none" w:sz="0" w:space="0" w:color="auto"/>
            <w:bottom w:val="none" w:sz="0" w:space="0" w:color="auto"/>
            <w:right w:val="none" w:sz="0" w:space="0" w:color="auto"/>
          </w:divBdr>
          <w:divsChild>
            <w:div w:id="14618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github.com/adw0rd/instagrapi" TargetMode="External"/><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esh\Downloads\tf01018363_win3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F62B0-406C-4D0F-B488-0AFB69A4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tf01018363_win32.dot</Template>
  <TotalTime>7</TotalTime>
  <Pages>29</Pages>
  <Words>2147</Words>
  <Characters>10575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Rengar</dc:creator>
  <cp:keywords/>
  <dc:description/>
  <cp:lastModifiedBy>jayesh jain</cp:lastModifiedBy>
  <cp:revision>3</cp:revision>
  <cp:lastPrinted>1899-12-31T18:30:00Z</cp:lastPrinted>
  <dcterms:created xsi:type="dcterms:W3CDTF">2022-09-08T11:36:00Z</dcterms:created>
  <dcterms:modified xsi:type="dcterms:W3CDTF">2022-10-20T18:16:00Z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TC010183631033</vt:lpwstr>
  </property>
</Properties>
</file>